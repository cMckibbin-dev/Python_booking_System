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otalTable"/>
        <w:tblW w:w="10617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B3ADD41" w14:textId="77777777" w:rsidTr="00146DF9">
        <w:trPr>
          <w:trHeight w:val="1256"/>
        </w:trPr>
        <w:tc>
          <w:tcPr>
            <w:tcW w:w="3539" w:type="dxa"/>
            <w:hideMark/>
          </w:tcPr>
          <w:p w14:paraId="42035AE5" w14:textId="34B56F47" w:rsidR="00A340F2" w:rsidRPr="00064E3E" w:rsidRDefault="00B75292" w:rsidP="00064E3E">
            <w:pPr>
              <w:pStyle w:val="Title"/>
            </w:pPr>
            <w:sdt>
              <w:sdtPr>
                <w:alias w:val="Invoice:"/>
                <w:tag w:val="Invoice:"/>
                <w:id w:val="-1014992444"/>
                <w:placeholder>
                  <w:docPart w:val="692FF767A4A8449D9328BB80340C970B"/>
                </w:placeholder>
                <w:temporary/>
                <w:showingPlcHdr/>
                <w15:appearance w15:val="hidden"/>
              </w:sdtPr>
              <w:sdtEndPr/>
              <w:sdtContent>
                <w:r w:rsidR="00FE0263" w:rsidRPr="00064E3E">
                  <w:t>INVOICe</w:t>
                </w:r>
              </w:sdtContent>
            </w:sdt>
          </w:p>
        </w:tc>
        <w:tc>
          <w:tcPr>
            <w:tcW w:w="3539" w:type="dxa"/>
          </w:tcPr>
          <w:p w14:paraId="15C2DC49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6F898EDE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783DD8F9" wp14:editId="77B9C5A9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10E4BEB2" w14:textId="77777777" w:rsidTr="00146DF9">
        <w:trPr>
          <w:trHeight w:val="1364"/>
        </w:trPr>
        <w:tc>
          <w:tcPr>
            <w:tcW w:w="3539" w:type="dxa"/>
            <w:hideMark/>
          </w:tcPr>
          <w:p w14:paraId="6C46AACD" w14:textId="77777777" w:rsidR="00A340F2" w:rsidRPr="00064E3E" w:rsidRDefault="00B7529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0A0CA761193F46EFB21D85DFD7C68C1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6E137068" w14:textId="2E5282F0" w:rsidR="00A340F2" w:rsidRPr="00064E3E" w:rsidRDefault="006D27A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dateCreated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«dateCreated»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091BAC81" w14:textId="52FA8EE6" w:rsidR="00A340F2" w:rsidRPr="006D27A8" w:rsidRDefault="00A340F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3539" w:type="dxa"/>
            <w:hideMark/>
          </w:tcPr>
          <w:p w14:paraId="05B590EE" w14:textId="14915D37" w:rsidR="00A340F2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Hotel</w:t>
            </w:r>
          </w:p>
          <w:p w14:paraId="2185B98E" w14:textId="47F90DF2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Hotel Street</w:t>
            </w:r>
          </w:p>
          <w:p w14:paraId="222C2DD1" w14:textId="2570EF0F" w:rsidR="00CF2287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County Hotel</w:t>
            </w:r>
          </w:p>
          <w:p w14:paraId="09B1B0B8" w14:textId="58F9938D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12345678901</w:t>
            </w:r>
          </w:p>
          <w:p w14:paraId="00D545D5" w14:textId="4CD876C5" w:rsidR="00A340F2" w:rsidRPr="00EC16CD" w:rsidRDefault="006D27A8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Hotel@hotel.com</w:t>
            </w:r>
          </w:p>
        </w:tc>
      </w:tr>
      <w:tr w:rsidR="00A340F2" w14:paraId="20E4C562" w14:textId="77777777" w:rsidTr="00146DF9">
        <w:trPr>
          <w:trHeight w:val="2215"/>
        </w:trPr>
        <w:tc>
          <w:tcPr>
            <w:tcW w:w="3539" w:type="dxa"/>
            <w:hideMark/>
          </w:tcPr>
          <w:p w14:paraId="32745CA0" w14:textId="660DFBA3" w:rsidR="00A340F2" w:rsidRDefault="00B75292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5BBCA4E5DD9943A38ABE79B822FA34E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417B9B4B" w14:textId="50090E01" w:rsidR="006D27A8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</w:t>
            </w:r>
            <w:r w:rsidRPr="006D27A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name</w: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1848072D" w14:textId="2E5457FB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«address»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2D4EE65B" w14:textId="5BAADEA8" w:rsidR="00A340F2" w:rsidRPr="006D27A8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contactNumber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«contactNumber»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539" w:type="dxa"/>
          </w:tcPr>
          <w:p w14:paraId="46E80C52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F2D88C5" w14:textId="77777777" w:rsidR="00A340F2" w:rsidRDefault="00A340F2" w:rsidP="002F5404">
            <w:pPr>
              <w:jc w:val="center"/>
            </w:pPr>
          </w:p>
        </w:tc>
      </w:tr>
    </w:tbl>
    <w:p w14:paraId="71A15389" w14:textId="0B7E68E2" w:rsidR="00A340F2" w:rsidRDefault="00A340F2" w:rsidP="00A340F2">
      <w:pPr>
        <w:rPr>
          <w:noProof/>
        </w:rPr>
      </w:pPr>
    </w:p>
    <w:p w14:paraId="0B8A6040" w14:textId="77777777" w:rsidR="00232A69" w:rsidRDefault="00232A69" w:rsidP="00A340F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146DF9" w14:paraId="70E98476" w14:textId="77777777" w:rsidTr="008B45A9">
        <w:tc>
          <w:tcPr>
            <w:tcW w:w="10502" w:type="dxa"/>
            <w:gridSpan w:val="2"/>
          </w:tcPr>
          <w:p w14:paraId="714B4D83" w14:textId="1F97ECB1" w:rsidR="00146DF9" w:rsidRDefault="00146DF9" w:rsidP="00146DF9">
            <w:pPr>
              <w:jc w:val="center"/>
              <w:rPr>
                <w:noProof/>
              </w:rPr>
            </w:pPr>
            <w:r w:rsidRPr="00232A69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Detail</w:t>
            </w:r>
            <w:r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 xml:space="preserve">s of </w:t>
            </w:r>
            <w:r w:rsidR="008F6979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Wedding</w:t>
            </w:r>
            <w:r w:rsidR="00304022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 xml:space="preserve"> Booking</w:t>
            </w:r>
          </w:p>
        </w:tc>
      </w:tr>
      <w:tr w:rsidR="00871906" w14:paraId="3C70C6E7" w14:textId="77777777" w:rsidTr="00871906">
        <w:tc>
          <w:tcPr>
            <w:tcW w:w="5251" w:type="dxa"/>
          </w:tcPr>
          <w:p w14:paraId="498B9608" w14:textId="5C961FBF" w:rsidR="00871906" w:rsidRPr="00CD318E" w:rsidRDefault="00CD318E" w:rsidP="00CD318E">
            <w:pPr>
              <w:jc w:val="right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0"/>
                <w:szCs w:val="20"/>
              </w:rPr>
              <w:t>Date of Booking:</w:t>
            </w:r>
            <w:r w:rsidR="00146DF9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14:paraId="0B0791CB" w14:textId="0D0369C4" w:rsidR="00871906" w:rsidRDefault="00CD318E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dateOfBooking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«dateOfBooking»</w:t>
            </w:r>
            <w:r>
              <w:rPr>
                <w:noProof/>
              </w:rPr>
              <w:fldChar w:fldCharType="end"/>
            </w:r>
          </w:p>
        </w:tc>
      </w:tr>
      <w:tr w:rsidR="00CD318E" w14:paraId="061A978E" w14:textId="77777777" w:rsidTr="00871906">
        <w:tc>
          <w:tcPr>
            <w:tcW w:w="5251" w:type="dxa"/>
          </w:tcPr>
          <w:p w14:paraId="64037CE1" w14:textId="027782F6" w:rsidR="00CD318E" w:rsidRPr="00CD318E" w:rsidRDefault="00CD318E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 w:rsidRPr="00CD318E">
              <w:rPr>
                <w:b/>
                <w:bCs/>
                <w:noProof/>
                <w:sz w:val="20"/>
                <w:szCs w:val="20"/>
              </w:rPr>
              <w:t>Date of event</w:t>
            </w:r>
            <w:r>
              <w:rPr>
                <w:b/>
                <w:bCs/>
                <w:noProof/>
                <w:sz w:val="20"/>
                <w:szCs w:val="20"/>
              </w:rPr>
              <w:t>:</w:t>
            </w:r>
          </w:p>
        </w:tc>
        <w:tc>
          <w:tcPr>
            <w:tcW w:w="5251" w:type="dxa"/>
          </w:tcPr>
          <w:p w14:paraId="74DAB9E6" w14:textId="48A4A183" w:rsidR="00CD318E" w:rsidRDefault="00CD318E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dateOfEvent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«dateOfEvent»</w:t>
            </w:r>
            <w:r>
              <w:rPr>
                <w:noProof/>
              </w:rPr>
              <w:fldChar w:fldCharType="end"/>
            </w:r>
          </w:p>
        </w:tc>
      </w:tr>
      <w:tr w:rsidR="00146DF9" w14:paraId="6EF65338" w14:textId="77777777" w:rsidTr="00871906">
        <w:tc>
          <w:tcPr>
            <w:tcW w:w="5251" w:type="dxa"/>
          </w:tcPr>
          <w:p w14:paraId="13E95AE1" w14:textId="5FA51584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Band Name:</w:t>
            </w:r>
          </w:p>
        </w:tc>
        <w:tc>
          <w:tcPr>
            <w:tcW w:w="5251" w:type="dxa"/>
          </w:tcPr>
          <w:p w14:paraId="7A50205C" w14:textId="0176D9B9" w:rsidR="00146DF9" w:rsidRDefault="00146DF9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bandName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«bandName»</w:t>
            </w:r>
            <w:r>
              <w:rPr>
                <w:noProof/>
              </w:rPr>
              <w:fldChar w:fldCharType="end"/>
            </w:r>
          </w:p>
        </w:tc>
      </w:tr>
      <w:tr w:rsidR="00146DF9" w14:paraId="4DC00192" w14:textId="77777777" w:rsidTr="00871906">
        <w:tc>
          <w:tcPr>
            <w:tcW w:w="5251" w:type="dxa"/>
          </w:tcPr>
          <w:p w14:paraId="249946AC" w14:textId="24D5ACF1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Room Number:</w:t>
            </w:r>
          </w:p>
        </w:tc>
        <w:tc>
          <w:tcPr>
            <w:tcW w:w="5251" w:type="dxa"/>
          </w:tcPr>
          <w:p w14:paraId="2738EBEF" w14:textId="3D65C509" w:rsidR="00146DF9" w:rsidRDefault="00146DF9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roomNumber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«roomNumber»</w:t>
            </w:r>
            <w:r>
              <w:rPr>
                <w:noProof/>
              </w:rPr>
              <w:fldChar w:fldCharType="end"/>
            </w:r>
          </w:p>
        </w:tc>
      </w:tr>
      <w:tr w:rsidR="006F678B" w14:paraId="4B8A5FA3" w14:textId="77777777" w:rsidTr="00871906">
        <w:tc>
          <w:tcPr>
            <w:tcW w:w="5251" w:type="dxa"/>
          </w:tcPr>
          <w:p w14:paraId="1174A07C" w14:textId="3FF145DD" w:rsidR="006F678B" w:rsidRDefault="006F678B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Rooms Reserved:</w:t>
            </w:r>
          </w:p>
        </w:tc>
        <w:tc>
          <w:tcPr>
            <w:tcW w:w="5251" w:type="dxa"/>
          </w:tcPr>
          <w:p w14:paraId="423D7A51" w14:textId="519D2BCE" w:rsidR="006F678B" w:rsidRDefault="006F678B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roomsReserved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«roomsReserved»</w:t>
            </w:r>
            <w:r>
              <w:rPr>
                <w:noProof/>
              </w:rPr>
              <w:fldChar w:fldCharType="end"/>
            </w:r>
          </w:p>
        </w:tc>
      </w:tr>
      <w:tr w:rsidR="00146DF9" w14:paraId="21D326F5" w14:textId="77777777" w:rsidTr="00871906">
        <w:tc>
          <w:tcPr>
            <w:tcW w:w="5251" w:type="dxa"/>
          </w:tcPr>
          <w:p w14:paraId="4003D6F7" w14:textId="5E43A499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Cost Per Guest:</w:t>
            </w:r>
          </w:p>
        </w:tc>
        <w:tc>
          <w:tcPr>
            <w:tcW w:w="5251" w:type="dxa"/>
          </w:tcPr>
          <w:p w14:paraId="6E5A85FD" w14:textId="7B40FB9B" w:rsidR="00146DF9" w:rsidRDefault="00146DF9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costPerHead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«costPerHead»</w:t>
            </w:r>
            <w:r>
              <w:rPr>
                <w:noProof/>
              </w:rPr>
              <w:fldChar w:fldCharType="end"/>
            </w:r>
          </w:p>
        </w:tc>
      </w:tr>
    </w:tbl>
    <w:p w14:paraId="657E915B" w14:textId="439B4971" w:rsidR="00871906" w:rsidRDefault="00871906" w:rsidP="00A340F2">
      <w:pPr>
        <w:rPr>
          <w:noProof/>
        </w:rPr>
      </w:pPr>
    </w:p>
    <w:p w14:paraId="375D57C8" w14:textId="77777777" w:rsidR="00871906" w:rsidRDefault="00871906" w:rsidP="00A340F2">
      <w:pPr>
        <w:rPr>
          <w:noProof/>
        </w:rPr>
      </w:pP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3828"/>
        <w:gridCol w:w="3402"/>
        <w:gridCol w:w="3272"/>
      </w:tblGrid>
      <w:tr w:rsidR="006D27A8" w14:paraId="17B1A346" w14:textId="77777777" w:rsidTr="00E062C9">
        <w:trPr>
          <w:trHeight w:hRule="exact" w:val="490"/>
        </w:trPr>
        <w:tc>
          <w:tcPr>
            <w:tcW w:w="3828" w:type="dxa"/>
            <w:hideMark/>
          </w:tcPr>
          <w:p w14:paraId="550E9D5D" w14:textId="23B0E225" w:rsidR="006D27A8" w:rsidRDefault="00146DF9" w:rsidP="002F5404">
            <w:pPr>
              <w:pStyle w:val="Style1"/>
              <w:framePr w:hSpace="0" w:wrap="auto" w:vAnchor="margin" w:hAnchor="text" w:xAlign="left" w:yAlign="inline"/>
            </w:pPr>
            <w:r>
              <w:t>Description</w:t>
            </w:r>
          </w:p>
        </w:tc>
        <w:tc>
          <w:tcPr>
            <w:tcW w:w="3402" w:type="dxa"/>
            <w:hideMark/>
          </w:tcPr>
          <w:p w14:paraId="2CB7D686" w14:textId="1FA6BC68" w:rsidR="006D27A8" w:rsidRDefault="00B75292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F41743045880470398C0D44509A90CA6"/>
                </w:placeholder>
                <w:temporary/>
                <w:showingPlcHdr/>
                <w15:appearance w15:val="hidden"/>
              </w:sdtPr>
              <w:sdtEndPr/>
              <w:sdtContent>
                <w:r w:rsidR="00146DF9">
                  <w:t>Quantity</w:t>
                </w:r>
              </w:sdtContent>
            </w:sdt>
          </w:p>
        </w:tc>
        <w:sdt>
          <w:sdtPr>
            <w:alias w:val="Unit price:"/>
            <w:tag w:val="Unit price:"/>
            <w:id w:val="-1233764391"/>
            <w:placeholder>
              <w:docPart w:val="3F85A5558A65458C8F8E245693C5C9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72" w:type="dxa"/>
                <w:hideMark/>
              </w:tcPr>
              <w:p w14:paraId="23AD8F13" w14:textId="77777777" w:rsidR="006D27A8" w:rsidRDefault="006D27A8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</w:tr>
    </w:tbl>
    <w:p w14:paraId="14D16283" w14:textId="77777777" w:rsidR="000E7C40" w:rsidRDefault="000E7C40"/>
    <w:p w14:paraId="3FBD0A44" w14:textId="77777777" w:rsidR="000E7C40" w:rsidRDefault="000E7C40"/>
    <w:tbl>
      <w:tblPr>
        <w:tblW w:w="4990" w:type="pct"/>
        <w:tblLayout w:type="fixed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3818"/>
        <w:gridCol w:w="3412"/>
        <w:gridCol w:w="3261"/>
      </w:tblGrid>
      <w:tr w:rsidR="006D27A8" w14:paraId="166782A8" w14:textId="77777777" w:rsidTr="00E062C9">
        <w:trPr>
          <w:trHeight w:hRule="exact" w:val="490"/>
        </w:trPr>
        <w:tc>
          <w:tcPr>
            <w:tcW w:w="3818" w:type="dxa"/>
          </w:tcPr>
          <w:p w14:paraId="523FA1E7" w14:textId="6EA0BA9B" w:rsidR="006D27A8" w:rsidRDefault="00146DF9" w:rsidP="00EB63A0">
            <w:pPr>
              <w:pStyle w:val="Normalright"/>
            </w:pPr>
            <w:r>
              <w:t>Number of Guests</w:t>
            </w:r>
          </w:p>
        </w:tc>
        <w:tc>
          <w:tcPr>
            <w:tcW w:w="3412" w:type="dxa"/>
          </w:tcPr>
          <w:p w14:paraId="6E32F488" w14:textId="1B099CB3" w:rsidR="006D27A8" w:rsidRDefault="00AF54D1" w:rsidP="00EB63A0">
            <w:pPr>
              <w:pStyle w:val="Normalright"/>
            </w:pPr>
            <w:fldSimple w:instr=" MERGEFIELD  numberOfGuests  \* MERGEFORMAT ">
              <w:r w:rsidR="00146DF9">
                <w:rPr>
                  <w:noProof/>
                </w:rPr>
                <w:t>«</w:t>
              </w:r>
              <w:r w:rsidR="008F6979">
                <w:rPr>
                  <w:noProof/>
                </w:rPr>
                <w:fldChar w:fldCharType="begin"/>
              </w:r>
              <w:r w:rsidR="008F6979">
                <w:rPr>
                  <w:noProof/>
                </w:rPr>
                <w:instrText xml:space="preserve"> MERGEFIELD  numberOfGuests  \* MERGEFORMAT </w:instrText>
              </w:r>
              <w:r w:rsidR="008F6979">
                <w:rPr>
                  <w:noProof/>
                </w:rPr>
                <w:fldChar w:fldCharType="separate"/>
              </w:r>
              <w:r w:rsidR="008F6979">
                <w:rPr>
                  <w:noProof/>
                </w:rPr>
                <w:t>«numberOfGuests»</w:t>
              </w:r>
              <w:r w:rsidR="008F6979">
                <w:rPr>
                  <w:noProof/>
                </w:rPr>
                <w:fldChar w:fldCharType="end"/>
              </w:r>
              <w:r w:rsidR="00146DF9">
                <w:rPr>
                  <w:noProof/>
                </w:rPr>
                <w:t>»</w:t>
              </w:r>
            </w:fldSimple>
          </w:p>
        </w:tc>
        <w:tc>
          <w:tcPr>
            <w:tcW w:w="3261" w:type="dxa"/>
          </w:tcPr>
          <w:p w14:paraId="33DBE88A" w14:textId="450D7591" w:rsidR="006D27A8" w:rsidRDefault="00D24158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costPerHeadTotal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«costPerHeadTotal»</w:t>
            </w:r>
            <w:r>
              <w:rPr>
                <w:lang w:eastAsia="ja-JP"/>
              </w:rPr>
              <w:fldChar w:fldCharType="end"/>
            </w:r>
            <w:bookmarkStart w:id="0" w:name="_GoBack"/>
            <w:bookmarkEnd w:id="0"/>
          </w:p>
        </w:tc>
      </w:tr>
      <w:tr w:rsidR="006D27A8" w14:paraId="020A7132" w14:textId="77777777" w:rsidTr="00E062C9">
        <w:trPr>
          <w:trHeight w:hRule="exact" w:val="701"/>
        </w:trPr>
        <w:tc>
          <w:tcPr>
            <w:tcW w:w="3818" w:type="dxa"/>
          </w:tcPr>
          <w:p w14:paraId="1C0C12DE" w14:textId="33CA4C32" w:rsidR="006D27A8" w:rsidRDefault="00304022" w:rsidP="00EB63A0">
            <w:pPr>
              <w:pStyle w:val="Normalright"/>
            </w:pPr>
            <w:r>
              <w:t>Band Price</w:t>
            </w:r>
          </w:p>
        </w:tc>
        <w:tc>
          <w:tcPr>
            <w:tcW w:w="3412" w:type="dxa"/>
          </w:tcPr>
          <w:p w14:paraId="163C8C18" w14:textId="37B8FE24" w:rsidR="006D27A8" w:rsidRDefault="00304022" w:rsidP="00EB63A0">
            <w:pPr>
              <w:pStyle w:val="Normalright"/>
            </w:pPr>
            <w:r>
              <w:t>1</w:t>
            </w:r>
          </w:p>
        </w:tc>
        <w:tc>
          <w:tcPr>
            <w:tcW w:w="3260" w:type="dxa"/>
          </w:tcPr>
          <w:p w14:paraId="2BD72619" w14:textId="5CA7CD03" w:rsidR="006D27A8" w:rsidRDefault="00304022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bandPrice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«bandPrice»</w:t>
            </w:r>
            <w:r>
              <w:rPr>
                <w:lang w:eastAsia="ja-JP"/>
              </w:rPr>
              <w:fldChar w:fldCharType="end"/>
            </w:r>
          </w:p>
        </w:tc>
      </w:tr>
    </w:tbl>
    <w:tbl>
      <w:tblPr>
        <w:tblStyle w:val="TotalTable"/>
        <w:tblW w:w="4924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7229"/>
        <w:gridCol w:w="3118"/>
      </w:tblGrid>
      <w:tr w:rsidR="00A340F2" w14:paraId="6E78F4CC" w14:textId="77777777" w:rsidTr="00E062C9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5DF9F5C7" w14:textId="77777777" w:rsidR="00A340F2" w:rsidRDefault="00B75292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883DE8D46C1548BB9E9C0BD748F156FA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5956B55F" w14:textId="3D7849CD" w:rsidR="00A340F2" w:rsidRDefault="00AF54D1" w:rsidP="00E062C9">
            <w:pPr>
              <w:jc w:val="center"/>
            </w:pPr>
            <w:fldSimple w:instr=" MERGEFIELD  subTotal  \* MERGEFORMAT ">
              <w:r w:rsidR="005E2D7A">
                <w:rPr>
                  <w:noProof/>
                </w:rPr>
                <w:t>«subTotal»</w:t>
              </w:r>
            </w:fldSimple>
          </w:p>
        </w:tc>
      </w:tr>
      <w:tr w:rsidR="00A340F2" w14:paraId="2E1FBFEB" w14:textId="77777777" w:rsidTr="00E062C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3154168B" w14:textId="7E224DE1" w:rsidR="00A340F2" w:rsidRDefault="005E2D7A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01F1A3A6" w14:textId="2B2F3F69" w:rsidR="00A340F2" w:rsidRDefault="00AF54D1" w:rsidP="00E062C9">
            <w:pPr>
              <w:jc w:val="center"/>
            </w:pPr>
            <w:fldSimple w:instr=" MERGEFIELD  VAT  \* MERGEFORMAT ">
              <w:r w:rsidR="005E2D7A">
                <w:rPr>
                  <w:noProof/>
                </w:rPr>
                <w:t>«VAT»</w:t>
              </w:r>
            </w:fldSimple>
          </w:p>
        </w:tc>
      </w:tr>
      <w:tr w:rsidR="00A340F2" w14:paraId="3B497C67" w14:textId="77777777" w:rsidTr="00E062C9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2495A13496BC4A4F91A6F8382720E16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230" w:type="dxa"/>
                <w:shd w:val="clear" w:color="auto" w:fill="auto"/>
                <w:hideMark/>
              </w:tcPr>
              <w:p w14:paraId="13125F16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42D688C3" w14:textId="0FF60037" w:rsidR="00A340F2" w:rsidRDefault="00AF54D1" w:rsidP="00E062C9">
            <w:pPr>
              <w:jc w:val="center"/>
            </w:pPr>
            <w:fldSimple w:instr=" MERGEFIELD  total  \* MERGEFORMAT ">
              <w:r w:rsidR="005E2D7A">
                <w:rPr>
                  <w:noProof/>
                </w:rPr>
                <w:t>«total»</w:t>
              </w:r>
            </w:fldSimple>
          </w:p>
        </w:tc>
      </w:tr>
    </w:tbl>
    <w:p w14:paraId="0D3653E9" w14:textId="77777777" w:rsidR="007201A7" w:rsidRPr="00A340F2" w:rsidRDefault="007201A7" w:rsidP="00A36725"/>
    <w:sectPr w:rsidR="007201A7" w:rsidRPr="00A340F2" w:rsidSect="002B06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73E15" w14:textId="77777777" w:rsidR="00B75292" w:rsidRDefault="00B75292">
      <w:pPr>
        <w:spacing w:line="240" w:lineRule="auto"/>
      </w:pPr>
      <w:r>
        <w:separator/>
      </w:r>
    </w:p>
    <w:p w14:paraId="1A358C97" w14:textId="77777777" w:rsidR="00B75292" w:rsidRDefault="00B75292"/>
  </w:endnote>
  <w:endnote w:type="continuationSeparator" w:id="0">
    <w:p w14:paraId="460D3BB5" w14:textId="77777777" w:rsidR="00B75292" w:rsidRDefault="00B75292">
      <w:pPr>
        <w:spacing w:line="240" w:lineRule="auto"/>
      </w:pPr>
      <w:r>
        <w:continuationSeparator/>
      </w:r>
    </w:p>
    <w:p w14:paraId="04B85A36" w14:textId="77777777" w:rsidR="00B75292" w:rsidRDefault="00B752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D8DE2" w14:textId="77777777" w:rsidR="00E062C9" w:rsidRDefault="00E06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B9287" w14:textId="77777777" w:rsidR="007201A7" w:rsidRDefault="007201A7">
    <w:pPr>
      <w:pStyle w:val="Footer"/>
    </w:pPr>
  </w:p>
  <w:p w14:paraId="69011B35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3A34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88AB8A3" wp14:editId="5CDA3262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259B31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AB8A3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2259B31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EEBB7" w14:textId="77777777" w:rsidR="00B75292" w:rsidRDefault="00B75292">
      <w:pPr>
        <w:spacing w:line="240" w:lineRule="auto"/>
      </w:pPr>
      <w:r>
        <w:separator/>
      </w:r>
    </w:p>
    <w:p w14:paraId="34358613" w14:textId="77777777" w:rsidR="00B75292" w:rsidRDefault="00B75292"/>
  </w:footnote>
  <w:footnote w:type="continuationSeparator" w:id="0">
    <w:p w14:paraId="407C67DA" w14:textId="77777777" w:rsidR="00B75292" w:rsidRDefault="00B75292">
      <w:pPr>
        <w:spacing w:line="240" w:lineRule="auto"/>
      </w:pPr>
      <w:r>
        <w:continuationSeparator/>
      </w:r>
    </w:p>
    <w:p w14:paraId="7FA8E1A5" w14:textId="77777777" w:rsidR="00B75292" w:rsidRDefault="00B752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784F" w14:textId="77777777" w:rsidR="00E062C9" w:rsidRDefault="00E06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5D40" w14:textId="77777777" w:rsidR="007201A7" w:rsidRDefault="007201A7"/>
  <w:p w14:paraId="713C41F4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661AC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DBAAEB" wp14:editId="6138BBD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CBCC6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DBAAE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9CBCC6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7A"/>
    <w:rsid w:val="00064E3E"/>
    <w:rsid w:val="00077551"/>
    <w:rsid w:val="000A6E91"/>
    <w:rsid w:val="000E7C40"/>
    <w:rsid w:val="00146DF9"/>
    <w:rsid w:val="001817A4"/>
    <w:rsid w:val="001A035C"/>
    <w:rsid w:val="001D1771"/>
    <w:rsid w:val="0020743A"/>
    <w:rsid w:val="00232A69"/>
    <w:rsid w:val="002400DD"/>
    <w:rsid w:val="002450DA"/>
    <w:rsid w:val="00263E3B"/>
    <w:rsid w:val="00264280"/>
    <w:rsid w:val="002A107B"/>
    <w:rsid w:val="002B06E9"/>
    <w:rsid w:val="002E7603"/>
    <w:rsid w:val="002F5404"/>
    <w:rsid w:val="00304022"/>
    <w:rsid w:val="00316D06"/>
    <w:rsid w:val="00350F2A"/>
    <w:rsid w:val="003D23A0"/>
    <w:rsid w:val="004858C9"/>
    <w:rsid w:val="004870D2"/>
    <w:rsid w:val="004A10E9"/>
    <w:rsid w:val="005E2D7A"/>
    <w:rsid w:val="005E394D"/>
    <w:rsid w:val="00662DFA"/>
    <w:rsid w:val="006B4542"/>
    <w:rsid w:val="006D27A8"/>
    <w:rsid w:val="006F038A"/>
    <w:rsid w:val="006F678B"/>
    <w:rsid w:val="007201A7"/>
    <w:rsid w:val="007B4FC5"/>
    <w:rsid w:val="007E0DF2"/>
    <w:rsid w:val="007E1D3F"/>
    <w:rsid w:val="00865DB9"/>
    <w:rsid w:val="00871906"/>
    <w:rsid w:val="0089202B"/>
    <w:rsid w:val="008B5297"/>
    <w:rsid w:val="008F6979"/>
    <w:rsid w:val="009415D1"/>
    <w:rsid w:val="00947F34"/>
    <w:rsid w:val="009D3F3C"/>
    <w:rsid w:val="00A340F2"/>
    <w:rsid w:val="00A36725"/>
    <w:rsid w:val="00AF54D1"/>
    <w:rsid w:val="00B66C63"/>
    <w:rsid w:val="00B727BE"/>
    <w:rsid w:val="00B75292"/>
    <w:rsid w:val="00BA3BCB"/>
    <w:rsid w:val="00CD318E"/>
    <w:rsid w:val="00CE3710"/>
    <w:rsid w:val="00CF2287"/>
    <w:rsid w:val="00D24158"/>
    <w:rsid w:val="00D33124"/>
    <w:rsid w:val="00D73210"/>
    <w:rsid w:val="00D94D11"/>
    <w:rsid w:val="00E062C9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3651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2FF767A4A8449D9328BB80340C9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247DA-620F-4C1F-9490-861DC0ABE6F4}"/>
      </w:docPartPr>
      <w:docPartBody>
        <w:p w:rsidR="00B1276C" w:rsidRDefault="00382F84">
          <w:pPr>
            <w:pStyle w:val="692FF767A4A8449D9328BB80340C970B"/>
          </w:pPr>
          <w:r w:rsidRPr="00064E3E">
            <w:t>INVOICe</w:t>
          </w:r>
        </w:p>
      </w:docPartBody>
    </w:docPart>
    <w:docPart>
      <w:docPartPr>
        <w:name w:val="0A0CA761193F46EFB21D85DFD7C68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0DC3-E31A-4296-99E5-16EFFCC590AB}"/>
      </w:docPartPr>
      <w:docPartBody>
        <w:p w:rsidR="00B1276C" w:rsidRDefault="00382F84">
          <w:pPr>
            <w:pStyle w:val="0A0CA761193F46EFB21D85DFD7C68C18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5BBCA4E5DD9943A38ABE79B822FA3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42-643D-44B2-813E-3D894A93234E}"/>
      </w:docPartPr>
      <w:docPartBody>
        <w:p w:rsidR="00B1276C" w:rsidRDefault="00382F84">
          <w:pPr>
            <w:pStyle w:val="5BBCA4E5DD9943A38ABE79B822FA34E6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83DE8D46C1548BB9E9C0BD748F15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C653E-A792-485C-9AC4-2E1C4AD018D9}"/>
      </w:docPartPr>
      <w:docPartBody>
        <w:p w:rsidR="00B1276C" w:rsidRDefault="00382F84">
          <w:pPr>
            <w:pStyle w:val="883DE8D46C1548BB9E9C0BD748F156FA"/>
          </w:pPr>
          <w:r>
            <w:rPr>
              <w:sz w:val="24"/>
            </w:rPr>
            <w:t>Subtotal</w:t>
          </w:r>
        </w:p>
      </w:docPartBody>
    </w:docPart>
    <w:docPart>
      <w:docPartPr>
        <w:name w:val="2495A13496BC4A4F91A6F8382720E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03E3-BE90-423C-AA4B-4C20C08CD633}"/>
      </w:docPartPr>
      <w:docPartBody>
        <w:p w:rsidR="00B1276C" w:rsidRDefault="00382F84">
          <w:pPr>
            <w:pStyle w:val="2495A13496BC4A4F91A6F8382720E163"/>
          </w:pPr>
          <w:r>
            <w:rPr>
              <w:sz w:val="24"/>
            </w:rPr>
            <w:t>Total</w:t>
          </w:r>
        </w:p>
      </w:docPartBody>
    </w:docPart>
    <w:docPart>
      <w:docPartPr>
        <w:name w:val="3F85A5558A65458C8F8E245693C5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7DDBB-2E34-4A2D-B4B5-E0F6838DCCDC}"/>
      </w:docPartPr>
      <w:docPartBody>
        <w:p w:rsidR="00B1276C" w:rsidRDefault="00216D6C" w:rsidP="00216D6C">
          <w:pPr>
            <w:pStyle w:val="3F85A5558A65458C8F8E245693C5C93B"/>
          </w:pPr>
          <w:r>
            <w:t>Unit Price</w:t>
          </w:r>
        </w:p>
      </w:docPartBody>
    </w:docPart>
    <w:docPart>
      <w:docPartPr>
        <w:name w:val="F41743045880470398C0D44509A9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3A276-8BC3-4618-89D6-D62DE4234AF8}"/>
      </w:docPartPr>
      <w:docPartBody>
        <w:p w:rsidR="00B1276C" w:rsidRDefault="00216D6C" w:rsidP="00216D6C">
          <w:pPr>
            <w:pStyle w:val="F41743045880470398C0D44509A90CA6"/>
          </w:pPr>
          <w:r>
            <w:t>Quantity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1F37F6"/>
    <w:rsid w:val="00216D6C"/>
    <w:rsid w:val="00382F84"/>
    <w:rsid w:val="006E5B89"/>
    <w:rsid w:val="00B1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2FF767A4A8449D9328BB80340C970B">
    <w:name w:val="692FF767A4A8449D9328BB80340C970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0A0CA761193F46EFB21D85DFD7C68C18">
    <w:name w:val="0A0CA761193F46EFB21D85DFD7C68C18"/>
  </w:style>
  <w:style w:type="paragraph" w:customStyle="1" w:styleId="28A910876F0A4BAC9F4989E340875B37">
    <w:name w:val="28A910876F0A4BAC9F4989E340875B37"/>
  </w:style>
  <w:style w:type="paragraph" w:customStyle="1" w:styleId="D97D379E75304E8E9FD806A86A779E21">
    <w:name w:val="D97D379E75304E8E9FD806A86A779E21"/>
  </w:style>
  <w:style w:type="paragraph" w:customStyle="1" w:styleId="9DCB8E2223114471A88BEFF03D51A80C">
    <w:name w:val="9DCB8E2223114471A88BEFF03D51A80C"/>
  </w:style>
  <w:style w:type="paragraph" w:customStyle="1" w:styleId="23C405B72FA0403C99F2A153482FE1BF">
    <w:name w:val="23C405B72FA0403C99F2A153482FE1BF"/>
  </w:style>
  <w:style w:type="paragraph" w:customStyle="1" w:styleId="4673B6AFDF7F43849E616DFB52A39367">
    <w:name w:val="4673B6AFDF7F43849E616DFB52A39367"/>
  </w:style>
  <w:style w:type="paragraph" w:customStyle="1" w:styleId="EDCB220F934D4C92B6736CA90D7D4EC8">
    <w:name w:val="EDCB220F934D4C92B6736CA90D7D4EC8"/>
  </w:style>
  <w:style w:type="paragraph" w:customStyle="1" w:styleId="A362440725EE4BFC8D399C03AF19D7D8">
    <w:name w:val="A362440725EE4BFC8D399C03AF19D7D8"/>
  </w:style>
  <w:style w:type="paragraph" w:customStyle="1" w:styleId="65043BEAF9B442559DC10BE19546DE90">
    <w:name w:val="65043BEAF9B442559DC10BE19546DE90"/>
  </w:style>
  <w:style w:type="paragraph" w:customStyle="1" w:styleId="4B5E4A9DB98F4DDB9A3117228BC0E796">
    <w:name w:val="4B5E4A9DB98F4DDB9A3117228BC0E796"/>
  </w:style>
  <w:style w:type="paragraph" w:customStyle="1" w:styleId="5BBCA4E5DD9943A38ABE79B822FA34E6">
    <w:name w:val="5BBCA4E5DD9943A38ABE79B822FA34E6"/>
  </w:style>
  <w:style w:type="paragraph" w:customStyle="1" w:styleId="CE05ABFD3E7940B9A8331044103F162F">
    <w:name w:val="CE05ABFD3E7940B9A8331044103F162F"/>
  </w:style>
  <w:style w:type="paragraph" w:customStyle="1" w:styleId="704E738C13E84B54BFB6A92ADE7685C1">
    <w:name w:val="704E738C13E84B54BFB6A92ADE7685C1"/>
  </w:style>
  <w:style w:type="paragraph" w:customStyle="1" w:styleId="FC54F2FBF0DF47869916A2190D3F4973">
    <w:name w:val="FC54F2FBF0DF47869916A2190D3F4973"/>
  </w:style>
  <w:style w:type="paragraph" w:customStyle="1" w:styleId="3D350C859E7C40DB84066654EC3AC03B">
    <w:name w:val="3D350C859E7C40DB84066654EC3AC03B"/>
  </w:style>
  <w:style w:type="paragraph" w:customStyle="1" w:styleId="F2640FDCA6284B9DA35EDA5BD1035CBC">
    <w:name w:val="F2640FDCA6284B9DA35EDA5BD1035CBC"/>
  </w:style>
  <w:style w:type="paragraph" w:customStyle="1" w:styleId="8F90885FDB044FB5A8DB93F42546D2C7">
    <w:name w:val="8F90885FDB044FB5A8DB93F42546D2C7"/>
  </w:style>
  <w:style w:type="paragraph" w:customStyle="1" w:styleId="654CE91E36BD4FF988BA05B99A7E091E">
    <w:name w:val="654CE91E36BD4FF988BA05B99A7E091E"/>
  </w:style>
  <w:style w:type="paragraph" w:customStyle="1" w:styleId="B6FCFEE309994C8AAF226D84D527F67F">
    <w:name w:val="B6FCFEE309994C8AAF226D84D527F67F"/>
  </w:style>
  <w:style w:type="paragraph" w:customStyle="1" w:styleId="3B8FD5F5114B4BF5AAA65050E88F6B91">
    <w:name w:val="3B8FD5F5114B4BF5AAA65050E88F6B91"/>
  </w:style>
  <w:style w:type="paragraph" w:customStyle="1" w:styleId="710A6113A9F4436D8871154CE58A585D">
    <w:name w:val="710A6113A9F4436D8871154CE58A585D"/>
  </w:style>
  <w:style w:type="paragraph" w:customStyle="1" w:styleId="13045B7ED00A404AB5F9B53F866D37AE">
    <w:name w:val="13045B7ED00A404AB5F9B53F866D37AE"/>
  </w:style>
  <w:style w:type="paragraph" w:customStyle="1" w:styleId="0F597BFB6ADC403488B9390EF8B7496E">
    <w:name w:val="0F597BFB6ADC403488B9390EF8B7496E"/>
  </w:style>
  <w:style w:type="paragraph" w:customStyle="1" w:styleId="03F0C037F39A4DA6873EDC4CAD9D6B94">
    <w:name w:val="03F0C037F39A4DA6873EDC4CAD9D6B94"/>
  </w:style>
  <w:style w:type="paragraph" w:customStyle="1" w:styleId="ED6144A786C5483A9A1FFF296EFE30BD">
    <w:name w:val="ED6144A786C5483A9A1FFF296EFE30BD"/>
  </w:style>
  <w:style w:type="paragraph" w:customStyle="1" w:styleId="44369E2BA12543E5AC4A4F9B7D283823">
    <w:name w:val="44369E2BA12543E5AC4A4F9B7D283823"/>
  </w:style>
  <w:style w:type="paragraph" w:customStyle="1" w:styleId="27C0B46879B147E398B426E181B91D98">
    <w:name w:val="27C0B46879B147E398B426E181B91D98"/>
  </w:style>
  <w:style w:type="paragraph" w:customStyle="1" w:styleId="9CA7AC11083D43BB88CCCA761426623F">
    <w:name w:val="9CA7AC11083D43BB88CCCA761426623F"/>
  </w:style>
  <w:style w:type="paragraph" w:customStyle="1" w:styleId="841F26735FAB466D9C8A41A91017F35B">
    <w:name w:val="841F26735FAB466D9C8A41A91017F35B"/>
  </w:style>
  <w:style w:type="paragraph" w:customStyle="1" w:styleId="E1960A34633A464A8CB2FCC1EA3A6E63">
    <w:name w:val="E1960A34633A464A8CB2FCC1EA3A6E63"/>
  </w:style>
  <w:style w:type="paragraph" w:customStyle="1" w:styleId="6AEE59B511E94A8CB4E02756F41886A9">
    <w:name w:val="6AEE59B511E94A8CB4E02756F41886A9"/>
  </w:style>
  <w:style w:type="paragraph" w:customStyle="1" w:styleId="231D2670CDB54E418A3FC4A19283806F">
    <w:name w:val="231D2670CDB54E418A3FC4A19283806F"/>
  </w:style>
  <w:style w:type="paragraph" w:customStyle="1" w:styleId="687725BCC8204177ADB4F89DB3D8A7F8">
    <w:name w:val="687725BCC8204177ADB4F89DB3D8A7F8"/>
  </w:style>
  <w:style w:type="paragraph" w:customStyle="1" w:styleId="7F8678143B2B41C98F5E36E719860834">
    <w:name w:val="7F8678143B2B41C98F5E36E719860834"/>
  </w:style>
  <w:style w:type="paragraph" w:customStyle="1" w:styleId="7DF9AEF783984AC19DE6D8D0E210DB01">
    <w:name w:val="7DF9AEF783984AC19DE6D8D0E210DB01"/>
  </w:style>
  <w:style w:type="paragraph" w:customStyle="1" w:styleId="79AFB7CFFA02458186A3A768FD014013">
    <w:name w:val="79AFB7CFFA02458186A3A768FD014013"/>
  </w:style>
  <w:style w:type="paragraph" w:customStyle="1" w:styleId="1677CFA7533843A697B6A9EB4485E310">
    <w:name w:val="1677CFA7533843A697B6A9EB4485E310"/>
  </w:style>
  <w:style w:type="paragraph" w:customStyle="1" w:styleId="F2F2F512AB674AC7AC1736A99DBD98DE">
    <w:name w:val="F2F2F512AB674AC7AC1736A99DBD98DE"/>
  </w:style>
  <w:style w:type="paragraph" w:customStyle="1" w:styleId="8ED15A9C658D4355BBC98ECDAAEDAB7D">
    <w:name w:val="8ED15A9C658D4355BBC98ECDAAEDAB7D"/>
  </w:style>
  <w:style w:type="paragraph" w:customStyle="1" w:styleId="4270BE0A1498499D8D31CA0CC5CEF9EC">
    <w:name w:val="4270BE0A1498499D8D31CA0CC5CEF9EC"/>
  </w:style>
  <w:style w:type="paragraph" w:customStyle="1" w:styleId="1382667BEB174D7EA15F47BC7BD69331">
    <w:name w:val="1382667BEB174D7EA15F47BC7BD69331"/>
  </w:style>
  <w:style w:type="paragraph" w:customStyle="1" w:styleId="86723EB15D0745BDA53B9B76BEC7C224">
    <w:name w:val="86723EB15D0745BDA53B9B76BEC7C224"/>
  </w:style>
  <w:style w:type="paragraph" w:customStyle="1" w:styleId="14BC11C6AB934ED49C235C2B52953F9D">
    <w:name w:val="14BC11C6AB934ED49C235C2B52953F9D"/>
  </w:style>
  <w:style w:type="paragraph" w:customStyle="1" w:styleId="2F57A240714E4106BF92CEC75EDA8AAE">
    <w:name w:val="2F57A240714E4106BF92CEC75EDA8AAE"/>
  </w:style>
  <w:style w:type="paragraph" w:customStyle="1" w:styleId="29A7541209384CD7BF804A94545EAC11">
    <w:name w:val="29A7541209384CD7BF804A94545EAC11"/>
  </w:style>
  <w:style w:type="paragraph" w:customStyle="1" w:styleId="B9CA2970861B4BB8B8034A7E01ADA7C6">
    <w:name w:val="B9CA2970861B4BB8B8034A7E01ADA7C6"/>
  </w:style>
  <w:style w:type="paragraph" w:customStyle="1" w:styleId="E1D2BF1C391644139C7B9273FC867F8E">
    <w:name w:val="E1D2BF1C391644139C7B9273FC867F8E"/>
  </w:style>
  <w:style w:type="paragraph" w:customStyle="1" w:styleId="0ECF639E160E41B88520507FBBE07EF4">
    <w:name w:val="0ECF639E160E41B88520507FBBE07EF4"/>
  </w:style>
  <w:style w:type="paragraph" w:customStyle="1" w:styleId="9A2246D320AB4E7BAD725C28289054A4">
    <w:name w:val="9A2246D320AB4E7BAD725C28289054A4"/>
  </w:style>
  <w:style w:type="paragraph" w:customStyle="1" w:styleId="883DE8D46C1548BB9E9C0BD748F156FA">
    <w:name w:val="883DE8D46C1548BB9E9C0BD748F156FA"/>
  </w:style>
  <w:style w:type="paragraph" w:customStyle="1" w:styleId="1CD9B784506E4A41809CBB2A7A0F3AE8">
    <w:name w:val="1CD9B784506E4A41809CBB2A7A0F3AE8"/>
  </w:style>
  <w:style w:type="paragraph" w:customStyle="1" w:styleId="2495A13496BC4A4F91A6F8382720E163">
    <w:name w:val="2495A13496BC4A4F91A6F8382720E163"/>
  </w:style>
  <w:style w:type="paragraph" w:customStyle="1" w:styleId="3DC2E7A45DD74DA5ACA41CFE621FF746">
    <w:name w:val="3DC2E7A45DD74DA5ACA41CFE621FF746"/>
    <w:rsid w:val="00216D6C"/>
  </w:style>
  <w:style w:type="paragraph" w:customStyle="1" w:styleId="04E4118BB31B4246B6E28AD7D44265D6">
    <w:name w:val="04E4118BB31B4246B6E28AD7D44265D6"/>
    <w:rsid w:val="00216D6C"/>
  </w:style>
  <w:style w:type="paragraph" w:customStyle="1" w:styleId="3F85A5558A65458C8F8E245693C5C93B">
    <w:name w:val="3F85A5558A65458C8F8E245693C5C93B"/>
    <w:rsid w:val="00216D6C"/>
  </w:style>
  <w:style w:type="paragraph" w:customStyle="1" w:styleId="5F8A0A7539C14DC98D9E3EB5016D3B2D">
    <w:name w:val="5F8A0A7539C14DC98D9E3EB5016D3B2D"/>
    <w:rsid w:val="00216D6C"/>
  </w:style>
  <w:style w:type="paragraph" w:customStyle="1" w:styleId="AF1183AD7C5B43B5B8617E952A438926">
    <w:name w:val="AF1183AD7C5B43B5B8617E952A438926"/>
    <w:rsid w:val="00216D6C"/>
  </w:style>
  <w:style w:type="paragraph" w:customStyle="1" w:styleId="127D07C5C4BB4941BF7265EB3382CF6E">
    <w:name w:val="127D07C5C4BB4941BF7265EB3382CF6E"/>
    <w:rsid w:val="00216D6C"/>
  </w:style>
  <w:style w:type="paragraph" w:customStyle="1" w:styleId="BF65A20FC7FC46C4A4B404B0249E4BA0">
    <w:name w:val="BF65A20FC7FC46C4A4B404B0249E4BA0"/>
    <w:rsid w:val="00216D6C"/>
  </w:style>
  <w:style w:type="paragraph" w:customStyle="1" w:styleId="B01D28A40F9448BE9F6F9A9EBB056253">
    <w:name w:val="B01D28A40F9448BE9F6F9A9EBB056253"/>
    <w:rsid w:val="00216D6C"/>
  </w:style>
  <w:style w:type="paragraph" w:customStyle="1" w:styleId="66737899999947F78EE8ADAE6ED9495D">
    <w:name w:val="66737899999947F78EE8ADAE6ED9495D"/>
    <w:rsid w:val="00216D6C"/>
  </w:style>
  <w:style w:type="paragraph" w:customStyle="1" w:styleId="FD83FBCED2594B4F9B5F50BBD144A5A8">
    <w:name w:val="FD83FBCED2594B4F9B5F50BBD144A5A8"/>
    <w:rsid w:val="00216D6C"/>
  </w:style>
  <w:style w:type="paragraph" w:customStyle="1" w:styleId="E907EF28809749F48D4FF2C09E0F5C8E">
    <w:name w:val="E907EF28809749F48D4FF2C09E0F5C8E"/>
    <w:rsid w:val="00216D6C"/>
  </w:style>
  <w:style w:type="paragraph" w:customStyle="1" w:styleId="4913D68471F8427783131B612A5443E3">
    <w:name w:val="4913D68471F8427783131B612A5443E3"/>
    <w:rsid w:val="00216D6C"/>
  </w:style>
  <w:style w:type="paragraph" w:customStyle="1" w:styleId="F3141F0C802D4AAFA4F4D17B19B2527A">
    <w:name w:val="F3141F0C802D4AAFA4F4D17B19B2527A"/>
    <w:rsid w:val="00216D6C"/>
  </w:style>
  <w:style w:type="paragraph" w:customStyle="1" w:styleId="53662F6A57744FF5B384742FD311F458">
    <w:name w:val="53662F6A57744FF5B384742FD311F458"/>
    <w:rsid w:val="00216D6C"/>
  </w:style>
  <w:style w:type="paragraph" w:customStyle="1" w:styleId="4C53E2347B354ACF97B0293B4683CDDE">
    <w:name w:val="4C53E2347B354ACF97B0293B4683CDDE"/>
    <w:rsid w:val="00216D6C"/>
  </w:style>
  <w:style w:type="paragraph" w:customStyle="1" w:styleId="C38603A075D54EF1AB277FE1A81F2D2B">
    <w:name w:val="C38603A075D54EF1AB277FE1A81F2D2B"/>
    <w:rsid w:val="00216D6C"/>
  </w:style>
  <w:style w:type="paragraph" w:customStyle="1" w:styleId="887DB3290BF74251BAEEBA698D03A891">
    <w:name w:val="887DB3290BF74251BAEEBA698D03A891"/>
    <w:rsid w:val="00216D6C"/>
  </w:style>
  <w:style w:type="paragraph" w:customStyle="1" w:styleId="1BDD6B5FDF5C4884A07A6C415BF7E291">
    <w:name w:val="1BDD6B5FDF5C4884A07A6C415BF7E291"/>
    <w:rsid w:val="00216D6C"/>
  </w:style>
  <w:style w:type="paragraph" w:customStyle="1" w:styleId="E5E308BB348D4F4FB7C4AC96B9E82AF8">
    <w:name w:val="E5E308BB348D4F4FB7C4AC96B9E82AF8"/>
    <w:rsid w:val="00216D6C"/>
  </w:style>
  <w:style w:type="paragraph" w:customStyle="1" w:styleId="F260110C91044CB882FEB3161D96DB54">
    <w:name w:val="F260110C91044CB882FEB3161D96DB54"/>
    <w:rsid w:val="00216D6C"/>
  </w:style>
  <w:style w:type="paragraph" w:customStyle="1" w:styleId="F41743045880470398C0D44509A90CA6">
    <w:name w:val="F41743045880470398C0D44509A90CA6"/>
    <w:rsid w:val="00216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2019-09-19T15:03:00Z</dcterms:created>
  <dcterms:modified xsi:type="dcterms:W3CDTF">2019-09-20T08:53:00Z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2019-09-19T14:33:31Z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6bbbf1ab-2315-4d95-bf0a-00009865b4fc</vt:lpwstr>
  </property>
  <property fmtid="{D5CDD505-2E9C-101B-9397-08002B2CF9AE}" pid="9" name="MSIP_Label_65c23df0-9a55-4099-90e0-17b72bfeaed2_ContentBits">
    <vt:lpwstr>0</vt:lpwstr>
  </property>
</Properties>
</file>