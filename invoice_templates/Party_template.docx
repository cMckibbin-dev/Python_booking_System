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otalTable"/>
        <w:tblW w:w="10617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0B3ADD41" w14:textId="77777777" w:rsidTr="00146DF9">
        <w:trPr>
          <w:trHeight w:val="1256"/>
        </w:trPr>
        <w:tc>
          <w:tcPr>
            <w:tcW w:w="3539" w:type="dxa"/>
            <w:hideMark/>
          </w:tcPr>
          <w:p w14:paraId="42035AE5" w14:textId="34B56F47" w:rsidR="00A340F2" w:rsidRPr="00064E3E" w:rsidRDefault="00350F2A" w:rsidP="00064E3E">
            <w:pPr>
              <w:pStyle w:val="Title"/>
            </w:pPr>
            <w:sdt>
              <w:sdtPr>
                <w:alias w:val="Invoice:"/>
                <w:tag w:val="Invoice:"/>
                <w:id w:val="-1014992444"/>
                <w:placeholder>
                  <w:docPart w:val="692FF767A4A8449D9328BB80340C970B"/>
                </w:placeholder>
                <w:temporary/>
                <w:showingPlcHdr/>
                <w15:appearance w15:val="hidden"/>
              </w:sdtPr>
              <w:sdtEndPr/>
              <w:sdtContent>
                <w:r w:rsidR="00FE0263" w:rsidRPr="00064E3E">
                  <w:t>INVOICe</w:t>
                </w:r>
              </w:sdtContent>
            </w:sdt>
          </w:p>
        </w:tc>
        <w:tc>
          <w:tcPr>
            <w:tcW w:w="3539" w:type="dxa"/>
          </w:tcPr>
          <w:p w14:paraId="15C2DC49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6F898EDE" w14:textId="77777777" w:rsidR="00A340F2" w:rsidRDefault="00A340F2" w:rsidP="002F5404">
            <w:r>
              <w:rPr>
                <w:noProof/>
                <w:lang w:eastAsia="en-US"/>
              </w:rPr>
              <w:drawing>
                <wp:inline distT="0" distB="0" distL="0" distR="0" wp14:anchorId="783DD8F9" wp14:editId="77B9C5A9">
                  <wp:extent cx="1214120" cy="520065"/>
                  <wp:effectExtent l="0" t="0" r="0" b="0"/>
                  <wp:docPr id="1" name="Graphic 1" descr="Logo placeholder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aphic 201" descr="logo-placeholder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14:paraId="10E4BEB2" w14:textId="77777777" w:rsidTr="00146DF9">
        <w:trPr>
          <w:trHeight w:val="1364"/>
        </w:trPr>
        <w:tc>
          <w:tcPr>
            <w:tcW w:w="3539" w:type="dxa"/>
            <w:hideMark/>
          </w:tcPr>
          <w:p w14:paraId="6C46AACD" w14:textId="77777777" w:rsidR="00A340F2" w:rsidRPr="00064E3E" w:rsidRDefault="00350F2A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0A0CA761193F46EFB21D85DFD7C68C18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6E137068" w14:textId="2E5282F0" w:rsidR="00A340F2" w:rsidRPr="00064E3E" w:rsidRDefault="006D27A8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begin"/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instrText xml:space="preserve"> MERGEFIELD  dateCreated  \* MERGEFORMAT </w:instrTex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t>«dateCreated»</w:t>
            </w:r>
            <w:r>
              <w:rPr>
                <w:rFonts w:cstheme="minorHAnsi"/>
                <w:color w:val="000000" w:themeColor="text1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hideMark/>
          </w:tcPr>
          <w:p w14:paraId="091BAC81" w14:textId="52FA8EE6" w:rsidR="00A340F2" w:rsidRPr="006D27A8" w:rsidRDefault="00A340F2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</w:p>
        </w:tc>
        <w:tc>
          <w:tcPr>
            <w:tcW w:w="3539" w:type="dxa"/>
            <w:hideMark/>
          </w:tcPr>
          <w:p w14:paraId="05B590EE" w14:textId="14915D37" w:rsidR="00A340F2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Hotel</w:t>
            </w:r>
          </w:p>
          <w:p w14:paraId="2185B98E" w14:textId="47F90DF2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Hotel Street</w:t>
            </w:r>
          </w:p>
          <w:p w14:paraId="222C2DD1" w14:textId="2570EF0F" w:rsidR="00CF2287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County Hotel</w:t>
            </w:r>
          </w:p>
          <w:p w14:paraId="09B1B0B8" w14:textId="58F9938D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12345678901</w:t>
            </w:r>
          </w:p>
          <w:p w14:paraId="00D545D5" w14:textId="4CD876C5" w:rsidR="00A340F2" w:rsidRPr="00EC16CD" w:rsidRDefault="006D27A8" w:rsidP="002F540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Hotel@hotel.com</w:t>
            </w:r>
          </w:p>
        </w:tc>
      </w:tr>
      <w:tr w:rsidR="00A340F2" w14:paraId="20E4C562" w14:textId="77777777" w:rsidTr="00146DF9">
        <w:trPr>
          <w:trHeight w:val="2215"/>
        </w:trPr>
        <w:tc>
          <w:tcPr>
            <w:tcW w:w="3539" w:type="dxa"/>
            <w:hideMark/>
          </w:tcPr>
          <w:p w14:paraId="32745CA0" w14:textId="660DFBA3" w:rsidR="00A340F2" w:rsidRDefault="00350F2A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5BBCA4E5DD9943A38ABE79B822FA34E6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417B9B4B" w14:textId="50090E01" w:rsidR="006D27A8" w:rsidRPr="00064E3E" w:rsidRDefault="006D27A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instrText xml:space="preserve"> MERGEFIELD  name  \* MERGEFORMAT </w:instrTex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«</w:t>
            </w:r>
            <w:r w:rsidRPr="006D27A8"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Theme="majorHAnsi" w:hAnsiTheme="majorHAnsi"/>
                <w:noProof/>
                <w:color w:val="000000" w:themeColor="text1"/>
                <w:sz w:val="24"/>
                <w:szCs w:val="24"/>
              </w:rPr>
              <w:t>»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fldChar w:fldCharType="end"/>
            </w:r>
          </w:p>
          <w:p w14:paraId="1848072D" w14:textId="2E5457FB" w:rsidR="00A340F2" w:rsidRPr="00064E3E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address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«address»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  <w:p w14:paraId="2D4EE65B" w14:textId="5BAADEA8" w:rsidR="00A340F2" w:rsidRPr="006D27A8" w:rsidRDefault="006D27A8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begin"/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instrText xml:space="preserve"> MERGEFIELD  contactNumber  \* MERGEFORMAT </w:instrTex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color w:val="000000" w:themeColor="text1"/>
                <w:sz w:val="24"/>
                <w:szCs w:val="24"/>
              </w:rPr>
              <w:t>«contactNumber»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539" w:type="dxa"/>
          </w:tcPr>
          <w:p w14:paraId="46E80C52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F2D88C5" w14:textId="77777777" w:rsidR="00A340F2" w:rsidRDefault="00A340F2" w:rsidP="002F5404">
            <w:pPr>
              <w:jc w:val="center"/>
            </w:pPr>
          </w:p>
        </w:tc>
      </w:tr>
    </w:tbl>
    <w:p w14:paraId="71A15389" w14:textId="0B7E68E2" w:rsidR="00A340F2" w:rsidRDefault="00A340F2" w:rsidP="00A340F2">
      <w:pPr>
        <w:rPr>
          <w:noProof/>
        </w:rPr>
      </w:pPr>
    </w:p>
    <w:p w14:paraId="0B8A6040" w14:textId="77777777" w:rsidR="00232A69" w:rsidRDefault="00232A69" w:rsidP="00A340F2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146DF9" w14:paraId="70E98476" w14:textId="77777777" w:rsidTr="008B45A9">
        <w:tc>
          <w:tcPr>
            <w:tcW w:w="10502" w:type="dxa"/>
            <w:gridSpan w:val="2"/>
          </w:tcPr>
          <w:p w14:paraId="714B4D83" w14:textId="142F2740" w:rsidR="00146DF9" w:rsidRDefault="00146DF9" w:rsidP="00146DF9">
            <w:pPr>
              <w:jc w:val="center"/>
              <w:rPr>
                <w:noProof/>
              </w:rPr>
            </w:pPr>
            <w:r w:rsidRPr="00232A69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Detail</w:t>
            </w:r>
            <w:r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 xml:space="preserve">s of </w:t>
            </w:r>
            <w:r w:rsidR="00304022">
              <w:rPr>
                <w:rFonts w:asciiTheme="majorHAnsi" w:hAnsiTheme="majorHAnsi"/>
                <w:noProof/>
                <w:color w:val="236A46" w:themeColor="accent3" w:themeShade="BF"/>
                <w:sz w:val="28"/>
                <w:szCs w:val="28"/>
              </w:rPr>
              <w:t>Party Booking</w:t>
            </w:r>
          </w:p>
        </w:tc>
      </w:tr>
      <w:tr w:rsidR="00871906" w14:paraId="3C70C6E7" w14:textId="77777777" w:rsidTr="00871906">
        <w:tc>
          <w:tcPr>
            <w:tcW w:w="5251" w:type="dxa"/>
          </w:tcPr>
          <w:p w14:paraId="498B9608" w14:textId="5C961FBF" w:rsidR="00871906" w:rsidRPr="00CD318E" w:rsidRDefault="00CD318E" w:rsidP="00CD318E">
            <w:pPr>
              <w:jc w:val="right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20"/>
                <w:szCs w:val="20"/>
              </w:rPr>
              <w:t>Date of Booking:</w:t>
            </w:r>
            <w:r w:rsidR="00146DF9">
              <w:rPr>
                <w:b/>
                <w:bCs/>
                <w:noProof/>
                <w:sz w:val="20"/>
                <w:szCs w:val="20"/>
              </w:rPr>
              <w:t xml:space="preserve"> </w:t>
            </w:r>
          </w:p>
        </w:tc>
        <w:tc>
          <w:tcPr>
            <w:tcW w:w="5251" w:type="dxa"/>
          </w:tcPr>
          <w:p w14:paraId="0B0791CB" w14:textId="0D0369C4" w:rsidR="00871906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dateOfBooking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«dateOfBooking»</w:t>
            </w:r>
            <w:r>
              <w:rPr>
                <w:noProof/>
              </w:rPr>
              <w:fldChar w:fldCharType="end"/>
            </w:r>
          </w:p>
        </w:tc>
      </w:tr>
      <w:tr w:rsidR="00CD318E" w14:paraId="061A978E" w14:textId="77777777" w:rsidTr="00871906">
        <w:tc>
          <w:tcPr>
            <w:tcW w:w="5251" w:type="dxa"/>
          </w:tcPr>
          <w:p w14:paraId="64037CE1" w14:textId="027782F6" w:rsidR="00CD318E" w:rsidRPr="00CD318E" w:rsidRDefault="00CD318E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 w:rsidRPr="00CD318E">
              <w:rPr>
                <w:b/>
                <w:bCs/>
                <w:noProof/>
                <w:sz w:val="20"/>
                <w:szCs w:val="20"/>
              </w:rPr>
              <w:t>Date of event</w:t>
            </w:r>
            <w:r>
              <w:rPr>
                <w:b/>
                <w:bCs/>
                <w:noProof/>
                <w:sz w:val="20"/>
                <w:szCs w:val="20"/>
              </w:rPr>
              <w:t>:</w:t>
            </w:r>
          </w:p>
        </w:tc>
        <w:tc>
          <w:tcPr>
            <w:tcW w:w="5251" w:type="dxa"/>
          </w:tcPr>
          <w:p w14:paraId="74DAB9E6" w14:textId="48A4A183" w:rsidR="00CD318E" w:rsidRDefault="00CD318E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dateOfEvent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«dateOfEvent»</w:t>
            </w:r>
            <w:r>
              <w:rPr>
                <w:noProof/>
              </w:rPr>
              <w:fldChar w:fldCharType="end"/>
            </w:r>
          </w:p>
        </w:tc>
      </w:tr>
      <w:tr w:rsidR="00146DF9" w14:paraId="6EF65338" w14:textId="77777777" w:rsidTr="00871906">
        <w:tc>
          <w:tcPr>
            <w:tcW w:w="5251" w:type="dxa"/>
          </w:tcPr>
          <w:p w14:paraId="13E95AE1" w14:textId="5FA51584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Band Name:</w:t>
            </w:r>
          </w:p>
        </w:tc>
        <w:tc>
          <w:tcPr>
            <w:tcW w:w="5251" w:type="dxa"/>
          </w:tcPr>
          <w:p w14:paraId="7A50205C" w14:textId="0176D9B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bandName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«bandName»</w:t>
            </w:r>
            <w:r>
              <w:rPr>
                <w:noProof/>
              </w:rPr>
              <w:fldChar w:fldCharType="end"/>
            </w:r>
          </w:p>
        </w:tc>
      </w:tr>
      <w:tr w:rsidR="00146DF9" w14:paraId="4DC00192" w14:textId="77777777" w:rsidTr="00871906">
        <w:tc>
          <w:tcPr>
            <w:tcW w:w="5251" w:type="dxa"/>
          </w:tcPr>
          <w:p w14:paraId="249946AC" w14:textId="24D5ACF1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Room Number:</w:t>
            </w:r>
          </w:p>
        </w:tc>
        <w:tc>
          <w:tcPr>
            <w:tcW w:w="5251" w:type="dxa"/>
          </w:tcPr>
          <w:p w14:paraId="2738EBEF" w14:textId="3D65C509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roomNumber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«roomNumber»</w:t>
            </w:r>
            <w:r>
              <w:rPr>
                <w:noProof/>
              </w:rPr>
              <w:fldChar w:fldCharType="end"/>
            </w:r>
          </w:p>
        </w:tc>
      </w:tr>
      <w:tr w:rsidR="00146DF9" w14:paraId="21D326F5" w14:textId="77777777" w:rsidTr="00871906">
        <w:tc>
          <w:tcPr>
            <w:tcW w:w="5251" w:type="dxa"/>
          </w:tcPr>
          <w:p w14:paraId="4003D6F7" w14:textId="5E43A499" w:rsidR="00146DF9" w:rsidRDefault="00146DF9" w:rsidP="00CD318E">
            <w:pPr>
              <w:jc w:val="right"/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Cost Per Guest:</w:t>
            </w:r>
          </w:p>
        </w:tc>
        <w:tc>
          <w:tcPr>
            <w:tcW w:w="5251" w:type="dxa"/>
          </w:tcPr>
          <w:p w14:paraId="6E5A85FD" w14:textId="7B40FB9B" w:rsidR="00146DF9" w:rsidRDefault="00146DF9" w:rsidP="00A340F2">
            <w:pPr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costPerHead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«costPerHead»</w:t>
            </w:r>
            <w:r>
              <w:rPr>
                <w:noProof/>
              </w:rPr>
              <w:fldChar w:fldCharType="end"/>
            </w:r>
          </w:p>
        </w:tc>
      </w:tr>
    </w:tbl>
    <w:p w14:paraId="657E915B" w14:textId="439B4971" w:rsidR="00871906" w:rsidRDefault="00871906" w:rsidP="00A340F2">
      <w:pPr>
        <w:rPr>
          <w:noProof/>
        </w:rPr>
      </w:pPr>
    </w:p>
    <w:p w14:paraId="375D57C8" w14:textId="77777777" w:rsidR="00871906" w:rsidRDefault="00871906" w:rsidP="00A340F2">
      <w:pPr>
        <w:rPr>
          <w:noProof/>
        </w:rPr>
      </w:pP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3828"/>
        <w:gridCol w:w="3402"/>
        <w:gridCol w:w="3272"/>
      </w:tblGrid>
      <w:tr w:rsidR="006D27A8" w14:paraId="17B1A346" w14:textId="77777777" w:rsidTr="00E062C9">
        <w:trPr>
          <w:trHeight w:hRule="exact" w:val="490"/>
        </w:trPr>
        <w:tc>
          <w:tcPr>
            <w:tcW w:w="3828" w:type="dxa"/>
            <w:hideMark/>
          </w:tcPr>
          <w:p w14:paraId="550E9D5D" w14:textId="23B0E225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r>
              <w:t>Description</w:t>
            </w:r>
          </w:p>
        </w:tc>
        <w:tc>
          <w:tcPr>
            <w:tcW w:w="3402" w:type="dxa"/>
            <w:hideMark/>
          </w:tcPr>
          <w:p w14:paraId="2CB7D686" w14:textId="1FA6BC68" w:rsidR="006D27A8" w:rsidRDefault="00146DF9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F41743045880470398C0D44509A90CA6"/>
                </w:placeholder>
                <w:temporary/>
                <w:showingPlcHdr/>
                <w15:appearance w15:val="hidden"/>
              </w:sdtPr>
              <w:sdtContent>
                <w:r>
                  <w:t>Quantity</w:t>
                </w:r>
              </w:sdtContent>
            </w:sdt>
          </w:p>
        </w:tc>
        <w:sdt>
          <w:sdtPr>
            <w:alias w:val="Unit price:"/>
            <w:tag w:val="Unit price:"/>
            <w:id w:val="-1233764391"/>
            <w:placeholder>
              <w:docPart w:val="3F85A5558A65458C8F8E245693C5C93B"/>
            </w:placeholder>
            <w:temporary/>
            <w:showingPlcHdr/>
            <w15:appearance w15:val="hidden"/>
          </w:sdtPr>
          <w:sdtContent>
            <w:tc>
              <w:tcPr>
                <w:tcW w:w="3272" w:type="dxa"/>
                <w:hideMark/>
              </w:tcPr>
              <w:p w14:paraId="23AD8F13" w14:textId="77777777" w:rsidR="006D27A8" w:rsidRDefault="006D27A8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</w:tr>
    </w:tbl>
    <w:p w14:paraId="14D16283" w14:textId="77777777" w:rsidR="000E7C40" w:rsidRDefault="000E7C40"/>
    <w:p w14:paraId="3FBD0A44" w14:textId="77777777" w:rsidR="000E7C40" w:rsidRDefault="000E7C40"/>
    <w:tbl>
      <w:tblPr>
        <w:tblW w:w="4990" w:type="pct"/>
        <w:tblLayout w:type="fixed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3818"/>
        <w:gridCol w:w="3412"/>
        <w:gridCol w:w="3261"/>
      </w:tblGrid>
      <w:tr w:rsidR="006D27A8" w14:paraId="166782A8" w14:textId="77777777" w:rsidTr="00E062C9">
        <w:trPr>
          <w:trHeight w:hRule="exact" w:val="490"/>
        </w:trPr>
        <w:tc>
          <w:tcPr>
            <w:tcW w:w="3818" w:type="dxa"/>
          </w:tcPr>
          <w:p w14:paraId="523FA1E7" w14:textId="6EA0BA9B" w:rsidR="006D27A8" w:rsidRDefault="00146DF9" w:rsidP="00EB63A0">
            <w:pPr>
              <w:pStyle w:val="Normalright"/>
            </w:pPr>
            <w:r>
              <w:t>Number of Guests</w:t>
            </w:r>
          </w:p>
        </w:tc>
        <w:tc>
          <w:tcPr>
            <w:tcW w:w="3412" w:type="dxa"/>
          </w:tcPr>
          <w:p w14:paraId="6E32F488" w14:textId="35703E68" w:rsidR="006D27A8" w:rsidRDefault="00146DF9" w:rsidP="00EB63A0">
            <w:pPr>
              <w:pStyle w:val="Normalright"/>
            </w:pPr>
            <w:fldSimple w:instr=" MERGEFIELD  numberOfGuests  \* MERGEFORMAT ">
              <w:r>
                <w:rPr>
                  <w:noProof/>
                </w:rPr>
                <w:t>«</w:t>
              </w:r>
              <w:r w:rsidR="00304022">
                <w:rPr>
                  <w:noProof/>
                </w:rPr>
                <w:fldChar w:fldCharType="begin"/>
              </w:r>
              <w:r w:rsidR="00304022">
                <w:rPr>
                  <w:noProof/>
                </w:rPr>
                <w:instrText xml:space="preserve"> MERGEFIELD  numberGuests  \* MERGEFORMAT </w:instrText>
              </w:r>
              <w:r w:rsidR="00304022">
                <w:rPr>
                  <w:noProof/>
                </w:rPr>
                <w:fldChar w:fldCharType="separate"/>
              </w:r>
              <w:r w:rsidR="00304022">
                <w:rPr>
                  <w:noProof/>
                </w:rPr>
                <w:t>«numberGuests»</w:t>
              </w:r>
              <w:r w:rsidR="00304022">
                <w:rPr>
                  <w:noProof/>
                </w:rPr>
                <w:fldChar w:fldCharType="end"/>
              </w:r>
              <w:r>
                <w:rPr>
                  <w:noProof/>
                </w:rPr>
                <w:t>»</w:t>
              </w:r>
            </w:fldSimple>
          </w:p>
        </w:tc>
        <w:tc>
          <w:tcPr>
            <w:tcW w:w="3261" w:type="dxa"/>
          </w:tcPr>
          <w:p w14:paraId="33DBE88A" w14:textId="269B4AF0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costPerHead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«costPerHeadTotal»</w:t>
            </w:r>
            <w:r>
              <w:rPr>
                <w:lang w:eastAsia="ja-JP"/>
              </w:rPr>
              <w:fldChar w:fldCharType="end"/>
            </w:r>
          </w:p>
        </w:tc>
      </w:tr>
      <w:tr w:rsidR="006D27A8" w14:paraId="020A7132" w14:textId="77777777" w:rsidTr="00E062C9">
        <w:trPr>
          <w:trHeight w:hRule="exact" w:val="701"/>
        </w:trPr>
        <w:tc>
          <w:tcPr>
            <w:tcW w:w="3818" w:type="dxa"/>
          </w:tcPr>
          <w:p w14:paraId="1C0C12DE" w14:textId="33CA4C32" w:rsidR="006D27A8" w:rsidRDefault="00304022" w:rsidP="00EB63A0">
            <w:pPr>
              <w:pStyle w:val="Normalright"/>
            </w:pPr>
            <w:r>
              <w:t>Band Price</w:t>
            </w:r>
          </w:p>
        </w:tc>
        <w:tc>
          <w:tcPr>
            <w:tcW w:w="3412" w:type="dxa"/>
          </w:tcPr>
          <w:p w14:paraId="163C8C18" w14:textId="37B8FE24" w:rsidR="006D27A8" w:rsidRDefault="00304022" w:rsidP="00EB63A0">
            <w:pPr>
              <w:pStyle w:val="Normalright"/>
            </w:pPr>
            <w:r>
              <w:t>1</w:t>
            </w:r>
          </w:p>
        </w:tc>
        <w:tc>
          <w:tcPr>
            <w:tcW w:w="3260" w:type="dxa"/>
          </w:tcPr>
          <w:p w14:paraId="2BD72619" w14:textId="5CA7CD03" w:rsidR="006D27A8" w:rsidRDefault="00304022" w:rsidP="00EB63A0">
            <w:pPr>
              <w:pStyle w:val="Normalright"/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MERGEFIELD  bandPrice  \* MERGEFORMAT </w:instrText>
            </w:r>
            <w:r>
              <w:rPr>
                <w:lang w:eastAsia="ja-JP"/>
              </w:rPr>
              <w:fldChar w:fldCharType="separate"/>
            </w:r>
            <w:r>
              <w:rPr>
                <w:noProof/>
                <w:lang w:eastAsia="ja-JP"/>
              </w:rPr>
              <w:t>«bandPrice»</w:t>
            </w:r>
            <w:r>
              <w:rPr>
                <w:lang w:eastAsia="ja-JP"/>
              </w:rPr>
              <w:fldChar w:fldCharType="end"/>
            </w:r>
          </w:p>
        </w:tc>
      </w:tr>
    </w:tbl>
    <w:tbl>
      <w:tblPr>
        <w:tblStyle w:val="TotalTable"/>
        <w:tblW w:w="4924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7229"/>
        <w:gridCol w:w="3118"/>
      </w:tblGrid>
      <w:tr w:rsidR="00A340F2" w14:paraId="6E78F4CC" w14:textId="77777777" w:rsidTr="00E062C9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5DF9F5C7" w14:textId="77777777" w:rsidR="00A340F2" w:rsidRDefault="00350F2A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883DE8D46C1548BB9E9C0BD748F156FA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5956B55F" w14:textId="3D7849CD" w:rsidR="00A340F2" w:rsidRDefault="005E2D7A" w:rsidP="00E062C9">
            <w:pPr>
              <w:jc w:val="center"/>
            </w:pPr>
            <w:fldSimple w:instr=" MERGEFIELD  subTotal  \* MERGEFORMAT ">
              <w:r>
                <w:rPr>
                  <w:noProof/>
                </w:rPr>
                <w:t>«subTotal»</w:t>
              </w:r>
            </w:fldSimple>
          </w:p>
        </w:tc>
      </w:tr>
      <w:tr w:rsidR="00A340F2" w14:paraId="2E1FBFEB" w14:textId="77777777" w:rsidTr="00E062C9">
        <w:trPr>
          <w:trHeight w:hRule="exact"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0" w:type="dxa"/>
            <w:shd w:val="clear" w:color="auto" w:fill="auto"/>
            <w:hideMark/>
          </w:tcPr>
          <w:p w14:paraId="3154168B" w14:textId="7E224DE1" w:rsidR="00A340F2" w:rsidRDefault="005E2D7A" w:rsidP="002F5404">
            <w:pPr>
              <w:rPr>
                <w:sz w:val="24"/>
              </w:rPr>
            </w:pPr>
            <w:r>
              <w:rPr>
                <w:sz w:val="24"/>
              </w:rPr>
              <w:t>VAT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01F1A3A6" w14:textId="2B2F3F69" w:rsidR="00A340F2" w:rsidRDefault="005E2D7A" w:rsidP="00E062C9">
            <w:pPr>
              <w:jc w:val="center"/>
            </w:pPr>
            <w:fldSimple w:instr=" MERGEFIELD  VAT  \* MERGEFORMAT ">
              <w:r>
                <w:rPr>
                  <w:noProof/>
                </w:rPr>
                <w:t>«VAT»</w:t>
              </w:r>
            </w:fldSimple>
          </w:p>
        </w:tc>
      </w:tr>
      <w:tr w:rsidR="00A340F2" w14:paraId="3B497C67" w14:textId="77777777" w:rsidTr="00E062C9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2495A13496BC4A4F91A6F8382720E163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7230" w:type="dxa"/>
                <w:shd w:val="clear" w:color="auto" w:fill="auto"/>
                <w:hideMark/>
              </w:tcPr>
              <w:p w14:paraId="13125F16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shd w:val="clear" w:color="auto" w:fill="auto"/>
          </w:tcPr>
          <w:p w14:paraId="42D688C3" w14:textId="0FF60037" w:rsidR="00A340F2" w:rsidRDefault="005E2D7A" w:rsidP="00E062C9">
            <w:pPr>
              <w:jc w:val="center"/>
            </w:pPr>
            <w:fldSimple w:instr=" MERGEFIELD  total  \* MERGEFORMAT ">
              <w:r>
                <w:rPr>
                  <w:noProof/>
                </w:rPr>
                <w:t>«total»</w:t>
              </w:r>
            </w:fldSimple>
          </w:p>
        </w:tc>
      </w:tr>
    </w:tbl>
    <w:p w14:paraId="0D3653E9" w14:textId="77777777" w:rsidR="007201A7" w:rsidRPr="00A340F2" w:rsidRDefault="007201A7" w:rsidP="00A36725">
      <w:bookmarkStart w:id="0" w:name="_GoBack"/>
      <w:bookmarkEnd w:id="0"/>
    </w:p>
    <w:sectPr w:rsidR="007201A7" w:rsidRPr="00A340F2" w:rsidSect="002B06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D69DB" w14:textId="77777777" w:rsidR="00350F2A" w:rsidRDefault="00350F2A">
      <w:pPr>
        <w:spacing w:line="240" w:lineRule="auto"/>
      </w:pPr>
      <w:r>
        <w:separator/>
      </w:r>
    </w:p>
    <w:p w14:paraId="3F52B13A" w14:textId="77777777" w:rsidR="00350F2A" w:rsidRDefault="00350F2A"/>
  </w:endnote>
  <w:endnote w:type="continuationSeparator" w:id="0">
    <w:p w14:paraId="79636871" w14:textId="77777777" w:rsidR="00350F2A" w:rsidRDefault="00350F2A">
      <w:pPr>
        <w:spacing w:line="240" w:lineRule="auto"/>
      </w:pPr>
      <w:r>
        <w:continuationSeparator/>
      </w:r>
    </w:p>
    <w:p w14:paraId="75AAA93D" w14:textId="77777777" w:rsidR="00350F2A" w:rsidRDefault="00350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D8DE2" w14:textId="77777777" w:rsidR="00E062C9" w:rsidRDefault="00E06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B9287" w14:textId="77777777" w:rsidR="007201A7" w:rsidRDefault="007201A7">
    <w:pPr>
      <w:pStyle w:val="Footer"/>
    </w:pPr>
  </w:p>
  <w:p w14:paraId="69011B35" w14:textId="77777777" w:rsidR="007201A7" w:rsidRDefault="007201A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3A34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88AB8A3" wp14:editId="5CDA3262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259B31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8AB8A3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22259B31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C4235" w14:textId="77777777" w:rsidR="00350F2A" w:rsidRDefault="00350F2A">
      <w:pPr>
        <w:spacing w:line="240" w:lineRule="auto"/>
      </w:pPr>
      <w:r>
        <w:separator/>
      </w:r>
    </w:p>
    <w:p w14:paraId="7BE4EA2E" w14:textId="77777777" w:rsidR="00350F2A" w:rsidRDefault="00350F2A"/>
  </w:footnote>
  <w:footnote w:type="continuationSeparator" w:id="0">
    <w:p w14:paraId="410A846A" w14:textId="77777777" w:rsidR="00350F2A" w:rsidRDefault="00350F2A">
      <w:pPr>
        <w:spacing w:line="240" w:lineRule="auto"/>
      </w:pPr>
      <w:r>
        <w:continuationSeparator/>
      </w:r>
    </w:p>
    <w:p w14:paraId="4B869D17" w14:textId="77777777" w:rsidR="00350F2A" w:rsidRDefault="00350F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D784F" w14:textId="77777777" w:rsidR="00E062C9" w:rsidRDefault="00E06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5D40" w14:textId="77777777" w:rsidR="007201A7" w:rsidRDefault="007201A7"/>
  <w:p w14:paraId="713C41F4" w14:textId="77777777" w:rsidR="007201A7" w:rsidRDefault="007201A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661AC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7DBAAEB" wp14:editId="6138BBD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CBCC64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DBAAE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39CBCC64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D7A"/>
    <w:rsid w:val="00064E3E"/>
    <w:rsid w:val="00077551"/>
    <w:rsid w:val="000A6E91"/>
    <w:rsid w:val="000E7C40"/>
    <w:rsid w:val="00146DF9"/>
    <w:rsid w:val="001817A4"/>
    <w:rsid w:val="001A035C"/>
    <w:rsid w:val="001D1771"/>
    <w:rsid w:val="0020743A"/>
    <w:rsid w:val="00232A69"/>
    <w:rsid w:val="002400DD"/>
    <w:rsid w:val="002450DA"/>
    <w:rsid w:val="00263E3B"/>
    <w:rsid w:val="00264280"/>
    <w:rsid w:val="002A107B"/>
    <w:rsid w:val="002B06E9"/>
    <w:rsid w:val="002E7603"/>
    <w:rsid w:val="002F5404"/>
    <w:rsid w:val="00304022"/>
    <w:rsid w:val="00316D06"/>
    <w:rsid w:val="00350F2A"/>
    <w:rsid w:val="003D23A0"/>
    <w:rsid w:val="004858C9"/>
    <w:rsid w:val="004870D2"/>
    <w:rsid w:val="004A10E9"/>
    <w:rsid w:val="005E2D7A"/>
    <w:rsid w:val="005E394D"/>
    <w:rsid w:val="00662DFA"/>
    <w:rsid w:val="006B4542"/>
    <w:rsid w:val="006D27A8"/>
    <w:rsid w:val="006F038A"/>
    <w:rsid w:val="007201A7"/>
    <w:rsid w:val="007B4FC5"/>
    <w:rsid w:val="007E0DF2"/>
    <w:rsid w:val="007E1D3F"/>
    <w:rsid w:val="00865DB9"/>
    <w:rsid w:val="00871906"/>
    <w:rsid w:val="0089202B"/>
    <w:rsid w:val="008B5297"/>
    <w:rsid w:val="009415D1"/>
    <w:rsid w:val="00947F34"/>
    <w:rsid w:val="009D3F3C"/>
    <w:rsid w:val="00A340F2"/>
    <w:rsid w:val="00A36725"/>
    <w:rsid w:val="00B66C63"/>
    <w:rsid w:val="00B727BE"/>
    <w:rsid w:val="00CD318E"/>
    <w:rsid w:val="00CE3710"/>
    <w:rsid w:val="00CF2287"/>
    <w:rsid w:val="00D33124"/>
    <w:rsid w:val="00D73210"/>
    <w:rsid w:val="00E062C9"/>
    <w:rsid w:val="00EB63A0"/>
    <w:rsid w:val="00EC16CD"/>
    <w:rsid w:val="00F65B05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3651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ckibbin\AppData\Roaming\Microsoft\Templates\Service%20invoice%20(Green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92FF767A4A8449D9328BB80340C9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247DA-620F-4C1F-9490-861DC0ABE6F4}"/>
      </w:docPartPr>
      <w:docPartBody>
        <w:p w:rsidR="00000000" w:rsidRDefault="00382F84">
          <w:pPr>
            <w:pStyle w:val="692FF767A4A8449D9328BB80340C970B"/>
          </w:pPr>
          <w:r w:rsidRPr="00064E3E">
            <w:t>INVOICe</w:t>
          </w:r>
        </w:p>
      </w:docPartBody>
    </w:docPart>
    <w:docPart>
      <w:docPartPr>
        <w:name w:val="0A0CA761193F46EFB21D85DFD7C68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10DC3-E31A-4296-99E5-16EFFCC590AB}"/>
      </w:docPartPr>
      <w:docPartBody>
        <w:p w:rsidR="00000000" w:rsidRDefault="00382F84">
          <w:pPr>
            <w:pStyle w:val="0A0CA761193F46EFB21D85DFD7C68C18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5BBCA4E5DD9943A38ABE79B822FA3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39542-643D-44B2-813E-3D894A93234E}"/>
      </w:docPartPr>
      <w:docPartBody>
        <w:p w:rsidR="00000000" w:rsidRDefault="00382F84">
          <w:pPr>
            <w:pStyle w:val="5BBCA4E5DD9943A38ABE79B822FA34E6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883DE8D46C1548BB9E9C0BD748F15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C653E-A792-485C-9AC4-2E1C4AD018D9}"/>
      </w:docPartPr>
      <w:docPartBody>
        <w:p w:rsidR="00000000" w:rsidRDefault="00382F84">
          <w:pPr>
            <w:pStyle w:val="883DE8D46C1548BB9E9C0BD748F156FA"/>
          </w:pPr>
          <w:r>
            <w:rPr>
              <w:sz w:val="24"/>
            </w:rPr>
            <w:t>Subtotal</w:t>
          </w:r>
        </w:p>
      </w:docPartBody>
    </w:docPart>
    <w:docPart>
      <w:docPartPr>
        <w:name w:val="2495A13496BC4A4F91A6F8382720E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803E3-BE90-423C-AA4B-4C20C08CD633}"/>
      </w:docPartPr>
      <w:docPartBody>
        <w:p w:rsidR="00000000" w:rsidRDefault="00382F84">
          <w:pPr>
            <w:pStyle w:val="2495A13496BC4A4F91A6F8382720E163"/>
          </w:pPr>
          <w:r>
            <w:rPr>
              <w:sz w:val="24"/>
            </w:rPr>
            <w:t>Total</w:t>
          </w:r>
        </w:p>
      </w:docPartBody>
    </w:docPart>
    <w:docPart>
      <w:docPartPr>
        <w:name w:val="3F85A5558A65458C8F8E245693C5C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7DDBB-2E34-4A2D-B4B5-E0F6838DCCDC}"/>
      </w:docPartPr>
      <w:docPartBody>
        <w:p w:rsidR="00000000" w:rsidRDefault="00216D6C" w:rsidP="00216D6C">
          <w:pPr>
            <w:pStyle w:val="3F85A5558A65458C8F8E245693C5C93B"/>
          </w:pPr>
          <w:r>
            <w:t>Unit Price</w:t>
          </w:r>
        </w:p>
      </w:docPartBody>
    </w:docPart>
    <w:docPart>
      <w:docPartPr>
        <w:name w:val="F41743045880470398C0D44509A9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A276-8BC3-4618-89D6-D62DE4234AF8}"/>
      </w:docPartPr>
      <w:docPartBody>
        <w:p w:rsidR="00000000" w:rsidRDefault="00216D6C" w:rsidP="00216D6C">
          <w:pPr>
            <w:pStyle w:val="F41743045880470398C0D44509A90CA6"/>
          </w:pPr>
          <w:r>
            <w:t>Quantity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16D6C"/>
    <w:rsid w:val="0038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2FF767A4A8449D9328BB80340C970B">
    <w:name w:val="692FF767A4A8449D9328BB80340C970B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val="en-US" w:eastAsia="ja-JP"/>
    </w:rPr>
  </w:style>
  <w:style w:type="paragraph" w:customStyle="1" w:styleId="0A0CA761193F46EFB21D85DFD7C68C18">
    <w:name w:val="0A0CA761193F46EFB21D85DFD7C68C18"/>
  </w:style>
  <w:style w:type="paragraph" w:customStyle="1" w:styleId="28A910876F0A4BAC9F4989E340875B37">
    <w:name w:val="28A910876F0A4BAC9F4989E340875B37"/>
  </w:style>
  <w:style w:type="paragraph" w:customStyle="1" w:styleId="D97D379E75304E8E9FD806A86A779E21">
    <w:name w:val="D97D379E75304E8E9FD806A86A779E21"/>
  </w:style>
  <w:style w:type="paragraph" w:customStyle="1" w:styleId="9DCB8E2223114471A88BEFF03D51A80C">
    <w:name w:val="9DCB8E2223114471A88BEFF03D51A80C"/>
  </w:style>
  <w:style w:type="paragraph" w:customStyle="1" w:styleId="23C405B72FA0403C99F2A153482FE1BF">
    <w:name w:val="23C405B72FA0403C99F2A153482FE1BF"/>
  </w:style>
  <w:style w:type="paragraph" w:customStyle="1" w:styleId="4673B6AFDF7F43849E616DFB52A39367">
    <w:name w:val="4673B6AFDF7F43849E616DFB52A39367"/>
  </w:style>
  <w:style w:type="paragraph" w:customStyle="1" w:styleId="EDCB220F934D4C92B6736CA90D7D4EC8">
    <w:name w:val="EDCB220F934D4C92B6736CA90D7D4EC8"/>
  </w:style>
  <w:style w:type="paragraph" w:customStyle="1" w:styleId="A362440725EE4BFC8D399C03AF19D7D8">
    <w:name w:val="A362440725EE4BFC8D399C03AF19D7D8"/>
  </w:style>
  <w:style w:type="paragraph" w:customStyle="1" w:styleId="65043BEAF9B442559DC10BE19546DE90">
    <w:name w:val="65043BEAF9B442559DC10BE19546DE90"/>
  </w:style>
  <w:style w:type="paragraph" w:customStyle="1" w:styleId="4B5E4A9DB98F4DDB9A3117228BC0E796">
    <w:name w:val="4B5E4A9DB98F4DDB9A3117228BC0E796"/>
  </w:style>
  <w:style w:type="paragraph" w:customStyle="1" w:styleId="5BBCA4E5DD9943A38ABE79B822FA34E6">
    <w:name w:val="5BBCA4E5DD9943A38ABE79B822FA34E6"/>
  </w:style>
  <w:style w:type="paragraph" w:customStyle="1" w:styleId="CE05ABFD3E7940B9A8331044103F162F">
    <w:name w:val="CE05ABFD3E7940B9A8331044103F162F"/>
  </w:style>
  <w:style w:type="paragraph" w:customStyle="1" w:styleId="704E738C13E84B54BFB6A92ADE7685C1">
    <w:name w:val="704E738C13E84B54BFB6A92ADE7685C1"/>
  </w:style>
  <w:style w:type="paragraph" w:customStyle="1" w:styleId="FC54F2FBF0DF47869916A2190D3F4973">
    <w:name w:val="FC54F2FBF0DF47869916A2190D3F4973"/>
  </w:style>
  <w:style w:type="paragraph" w:customStyle="1" w:styleId="3D350C859E7C40DB84066654EC3AC03B">
    <w:name w:val="3D350C859E7C40DB84066654EC3AC03B"/>
  </w:style>
  <w:style w:type="paragraph" w:customStyle="1" w:styleId="F2640FDCA6284B9DA35EDA5BD1035CBC">
    <w:name w:val="F2640FDCA6284B9DA35EDA5BD1035CBC"/>
  </w:style>
  <w:style w:type="paragraph" w:customStyle="1" w:styleId="8F90885FDB044FB5A8DB93F42546D2C7">
    <w:name w:val="8F90885FDB044FB5A8DB93F42546D2C7"/>
  </w:style>
  <w:style w:type="paragraph" w:customStyle="1" w:styleId="654CE91E36BD4FF988BA05B99A7E091E">
    <w:name w:val="654CE91E36BD4FF988BA05B99A7E091E"/>
  </w:style>
  <w:style w:type="paragraph" w:customStyle="1" w:styleId="B6FCFEE309994C8AAF226D84D527F67F">
    <w:name w:val="B6FCFEE309994C8AAF226D84D527F67F"/>
  </w:style>
  <w:style w:type="paragraph" w:customStyle="1" w:styleId="3B8FD5F5114B4BF5AAA65050E88F6B91">
    <w:name w:val="3B8FD5F5114B4BF5AAA65050E88F6B91"/>
  </w:style>
  <w:style w:type="paragraph" w:customStyle="1" w:styleId="710A6113A9F4436D8871154CE58A585D">
    <w:name w:val="710A6113A9F4436D8871154CE58A585D"/>
  </w:style>
  <w:style w:type="paragraph" w:customStyle="1" w:styleId="13045B7ED00A404AB5F9B53F866D37AE">
    <w:name w:val="13045B7ED00A404AB5F9B53F866D37AE"/>
  </w:style>
  <w:style w:type="paragraph" w:customStyle="1" w:styleId="0F597BFB6ADC403488B9390EF8B7496E">
    <w:name w:val="0F597BFB6ADC403488B9390EF8B7496E"/>
  </w:style>
  <w:style w:type="paragraph" w:customStyle="1" w:styleId="03F0C037F39A4DA6873EDC4CAD9D6B94">
    <w:name w:val="03F0C037F39A4DA6873EDC4CAD9D6B94"/>
  </w:style>
  <w:style w:type="paragraph" w:customStyle="1" w:styleId="ED6144A786C5483A9A1FFF296EFE30BD">
    <w:name w:val="ED6144A786C5483A9A1FFF296EFE30BD"/>
  </w:style>
  <w:style w:type="paragraph" w:customStyle="1" w:styleId="44369E2BA12543E5AC4A4F9B7D283823">
    <w:name w:val="44369E2BA12543E5AC4A4F9B7D283823"/>
  </w:style>
  <w:style w:type="paragraph" w:customStyle="1" w:styleId="27C0B46879B147E398B426E181B91D98">
    <w:name w:val="27C0B46879B147E398B426E181B91D98"/>
  </w:style>
  <w:style w:type="paragraph" w:customStyle="1" w:styleId="9CA7AC11083D43BB88CCCA761426623F">
    <w:name w:val="9CA7AC11083D43BB88CCCA761426623F"/>
  </w:style>
  <w:style w:type="paragraph" w:customStyle="1" w:styleId="841F26735FAB466D9C8A41A91017F35B">
    <w:name w:val="841F26735FAB466D9C8A41A91017F35B"/>
  </w:style>
  <w:style w:type="paragraph" w:customStyle="1" w:styleId="E1960A34633A464A8CB2FCC1EA3A6E63">
    <w:name w:val="E1960A34633A464A8CB2FCC1EA3A6E63"/>
  </w:style>
  <w:style w:type="paragraph" w:customStyle="1" w:styleId="6AEE59B511E94A8CB4E02756F41886A9">
    <w:name w:val="6AEE59B511E94A8CB4E02756F41886A9"/>
  </w:style>
  <w:style w:type="paragraph" w:customStyle="1" w:styleId="231D2670CDB54E418A3FC4A19283806F">
    <w:name w:val="231D2670CDB54E418A3FC4A19283806F"/>
  </w:style>
  <w:style w:type="paragraph" w:customStyle="1" w:styleId="687725BCC8204177ADB4F89DB3D8A7F8">
    <w:name w:val="687725BCC8204177ADB4F89DB3D8A7F8"/>
  </w:style>
  <w:style w:type="paragraph" w:customStyle="1" w:styleId="7F8678143B2B41C98F5E36E719860834">
    <w:name w:val="7F8678143B2B41C98F5E36E719860834"/>
  </w:style>
  <w:style w:type="paragraph" w:customStyle="1" w:styleId="7DF9AEF783984AC19DE6D8D0E210DB01">
    <w:name w:val="7DF9AEF783984AC19DE6D8D0E210DB01"/>
  </w:style>
  <w:style w:type="paragraph" w:customStyle="1" w:styleId="79AFB7CFFA02458186A3A768FD014013">
    <w:name w:val="79AFB7CFFA02458186A3A768FD014013"/>
  </w:style>
  <w:style w:type="paragraph" w:customStyle="1" w:styleId="1677CFA7533843A697B6A9EB4485E310">
    <w:name w:val="1677CFA7533843A697B6A9EB4485E310"/>
  </w:style>
  <w:style w:type="paragraph" w:customStyle="1" w:styleId="F2F2F512AB674AC7AC1736A99DBD98DE">
    <w:name w:val="F2F2F512AB674AC7AC1736A99DBD98DE"/>
  </w:style>
  <w:style w:type="paragraph" w:customStyle="1" w:styleId="8ED15A9C658D4355BBC98ECDAAEDAB7D">
    <w:name w:val="8ED15A9C658D4355BBC98ECDAAEDAB7D"/>
  </w:style>
  <w:style w:type="paragraph" w:customStyle="1" w:styleId="4270BE0A1498499D8D31CA0CC5CEF9EC">
    <w:name w:val="4270BE0A1498499D8D31CA0CC5CEF9EC"/>
  </w:style>
  <w:style w:type="paragraph" w:customStyle="1" w:styleId="1382667BEB174D7EA15F47BC7BD69331">
    <w:name w:val="1382667BEB174D7EA15F47BC7BD69331"/>
  </w:style>
  <w:style w:type="paragraph" w:customStyle="1" w:styleId="86723EB15D0745BDA53B9B76BEC7C224">
    <w:name w:val="86723EB15D0745BDA53B9B76BEC7C224"/>
  </w:style>
  <w:style w:type="paragraph" w:customStyle="1" w:styleId="14BC11C6AB934ED49C235C2B52953F9D">
    <w:name w:val="14BC11C6AB934ED49C235C2B52953F9D"/>
  </w:style>
  <w:style w:type="paragraph" w:customStyle="1" w:styleId="2F57A240714E4106BF92CEC75EDA8AAE">
    <w:name w:val="2F57A240714E4106BF92CEC75EDA8AAE"/>
  </w:style>
  <w:style w:type="paragraph" w:customStyle="1" w:styleId="29A7541209384CD7BF804A94545EAC11">
    <w:name w:val="29A7541209384CD7BF804A94545EAC11"/>
  </w:style>
  <w:style w:type="paragraph" w:customStyle="1" w:styleId="B9CA2970861B4BB8B8034A7E01ADA7C6">
    <w:name w:val="B9CA2970861B4BB8B8034A7E01ADA7C6"/>
  </w:style>
  <w:style w:type="paragraph" w:customStyle="1" w:styleId="E1D2BF1C391644139C7B9273FC867F8E">
    <w:name w:val="E1D2BF1C391644139C7B9273FC867F8E"/>
  </w:style>
  <w:style w:type="paragraph" w:customStyle="1" w:styleId="0ECF639E160E41B88520507FBBE07EF4">
    <w:name w:val="0ECF639E160E41B88520507FBBE07EF4"/>
  </w:style>
  <w:style w:type="paragraph" w:customStyle="1" w:styleId="9A2246D320AB4E7BAD725C28289054A4">
    <w:name w:val="9A2246D320AB4E7BAD725C28289054A4"/>
  </w:style>
  <w:style w:type="paragraph" w:customStyle="1" w:styleId="883DE8D46C1548BB9E9C0BD748F156FA">
    <w:name w:val="883DE8D46C1548BB9E9C0BD748F156FA"/>
  </w:style>
  <w:style w:type="paragraph" w:customStyle="1" w:styleId="1CD9B784506E4A41809CBB2A7A0F3AE8">
    <w:name w:val="1CD9B784506E4A41809CBB2A7A0F3AE8"/>
  </w:style>
  <w:style w:type="paragraph" w:customStyle="1" w:styleId="2495A13496BC4A4F91A6F8382720E163">
    <w:name w:val="2495A13496BC4A4F91A6F8382720E163"/>
  </w:style>
  <w:style w:type="paragraph" w:customStyle="1" w:styleId="3DC2E7A45DD74DA5ACA41CFE621FF746">
    <w:name w:val="3DC2E7A45DD74DA5ACA41CFE621FF746"/>
    <w:rsid w:val="00216D6C"/>
  </w:style>
  <w:style w:type="paragraph" w:customStyle="1" w:styleId="04E4118BB31B4246B6E28AD7D44265D6">
    <w:name w:val="04E4118BB31B4246B6E28AD7D44265D6"/>
    <w:rsid w:val="00216D6C"/>
  </w:style>
  <w:style w:type="paragraph" w:customStyle="1" w:styleId="3F85A5558A65458C8F8E245693C5C93B">
    <w:name w:val="3F85A5558A65458C8F8E245693C5C93B"/>
    <w:rsid w:val="00216D6C"/>
  </w:style>
  <w:style w:type="paragraph" w:customStyle="1" w:styleId="5F8A0A7539C14DC98D9E3EB5016D3B2D">
    <w:name w:val="5F8A0A7539C14DC98D9E3EB5016D3B2D"/>
    <w:rsid w:val="00216D6C"/>
  </w:style>
  <w:style w:type="paragraph" w:customStyle="1" w:styleId="AF1183AD7C5B43B5B8617E952A438926">
    <w:name w:val="AF1183AD7C5B43B5B8617E952A438926"/>
    <w:rsid w:val="00216D6C"/>
  </w:style>
  <w:style w:type="paragraph" w:customStyle="1" w:styleId="127D07C5C4BB4941BF7265EB3382CF6E">
    <w:name w:val="127D07C5C4BB4941BF7265EB3382CF6E"/>
    <w:rsid w:val="00216D6C"/>
  </w:style>
  <w:style w:type="paragraph" w:customStyle="1" w:styleId="BF65A20FC7FC46C4A4B404B0249E4BA0">
    <w:name w:val="BF65A20FC7FC46C4A4B404B0249E4BA0"/>
    <w:rsid w:val="00216D6C"/>
  </w:style>
  <w:style w:type="paragraph" w:customStyle="1" w:styleId="B01D28A40F9448BE9F6F9A9EBB056253">
    <w:name w:val="B01D28A40F9448BE9F6F9A9EBB056253"/>
    <w:rsid w:val="00216D6C"/>
  </w:style>
  <w:style w:type="paragraph" w:customStyle="1" w:styleId="66737899999947F78EE8ADAE6ED9495D">
    <w:name w:val="66737899999947F78EE8ADAE6ED9495D"/>
    <w:rsid w:val="00216D6C"/>
  </w:style>
  <w:style w:type="paragraph" w:customStyle="1" w:styleId="FD83FBCED2594B4F9B5F50BBD144A5A8">
    <w:name w:val="FD83FBCED2594B4F9B5F50BBD144A5A8"/>
    <w:rsid w:val="00216D6C"/>
  </w:style>
  <w:style w:type="paragraph" w:customStyle="1" w:styleId="E907EF28809749F48D4FF2C09E0F5C8E">
    <w:name w:val="E907EF28809749F48D4FF2C09E0F5C8E"/>
    <w:rsid w:val="00216D6C"/>
  </w:style>
  <w:style w:type="paragraph" w:customStyle="1" w:styleId="4913D68471F8427783131B612A5443E3">
    <w:name w:val="4913D68471F8427783131B612A5443E3"/>
    <w:rsid w:val="00216D6C"/>
  </w:style>
  <w:style w:type="paragraph" w:customStyle="1" w:styleId="F3141F0C802D4AAFA4F4D17B19B2527A">
    <w:name w:val="F3141F0C802D4AAFA4F4D17B19B2527A"/>
    <w:rsid w:val="00216D6C"/>
  </w:style>
  <w:style w:type="paragraph" w:customStyle="1" w:styleId="53662F6A57744FF5B384742FD311F458">
    <w:name w:val="53662F6A57744FF5B384742FD311F458"/>
    <w:rsid w:val="00216D6C"/>
  </w:style>
  <w:style w:type="paragraph" w:customStyle="1" w:styleId="4C53E2347B354ACF97B0293B4683CDDE">
    <w:name w:val="4C53E2347B354ACF97B0293B4683CDDE"/>
    <w:rsid w:val="00216D6C"/>
  </w:style>
  <w:style w:type="paragraph" w:customStyle="1" w:styleId="C38603A075D54EF1AB277FE1A81F2D2B">
    <w:name w:val="C38603A075D54EF1AB277FE1A81F2D2B"/>
    <w:rsid w:val="00216D6C"/>
  </w:style>
  <w:style w:type="paragraph" w:customStyle="1" w:styleId="887DB3290BF74251BAEEBA698D03A891">
    <w:name w:val="887DB3290BF74251BAEEBA698D03A891"/>
    <w:rsid w:val="00216D6C"/>
  </w:style>
  <w:style w:type="paragraph" w:customStyle="1" w:styleId="1BDD6B5FDF5C4884A07A6C415BF7E291">
    <w:name w:val="1BDD6B5FDF5C4884A07A6C415BF7E291"/>
    <w:rsid w:val="00216D6C"/>
  </w:style>
  <w:style w:type="paragraph" w:customStyle="1" w:styleId="E5E308BB348D4F4FB7C4AC96B9E82AF8">
    <w:name w:val="E5E308BB348D4F4FB7C4AC96B9E82AF8"/>
    <w:rsid w:val="00216D6C"/>
  </w:style>
  <w:style w:type="paragraph" w:customStyle="1" w:styleId="F260110C91044CB882FEB3161D96DB54">
    <w:name w:val="F260110C91044CB882FEB3161D96DB54"/>
    <w:rsid w:val="00216D6C"/>
  </w:style>
  <w:style w:type="paragraph" w:customStyle="1" w:styleId="F41743045880470398C0D44509A90CA6">
    <w:name w:val="F41743045880470398C0D44509A90CA6"/>
    <w:rsid w:val="00216D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(Green Gradient design).dotx</Template>
  <TotalTime>0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2019-09-19T13:24:00Z</dcterms:created>
  <dcterms:modified xsi:type="dcterms:W3CDTF">2019-09-19T14:38:00Z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65c23df0-9a55-4099-90e0-17b72bfeaed2_Enabled">
    <vt:lpwstr>true</vt:lpwstr>
  </property>
  <property fmtid="{D5CDD505-2E9C-101B-9397-08002B2CF9AE}" pid="4" name="MSIP_Label_65c23df0-9a55-4099-90e0-17b72bfeaed2_SetDate">
    <vt:lpwstr>2019-09-19T14:33:31Z</vt:lpwstr>
  </property>
  <property fmtid="{D5CDD505-2E9C-101B-9397-08002B2CF9AE}" pid="5" name="MSIP_Label_65c23df0-9a55-4099-90e0-17b72bfeaed2_Method">
    <vt:lpwstr>Standard</vt:lpwstr>
  </property>
  <property fmtid="{D5CDD505-2E9C-101B-9397-08002B2CF9AE}" pid="6" name="MSIP_Label_65c23df0-9a55-4099-90e0-17b72bfeaed2_Name">
    <vt:lpwstr>65c23df0-9a55-4099-90e0-17b72bfeaed2</vt:lpwstr>
  </property>
  <property fmtid="{D5CDD505-2E9C-101B-9397-08002B2CF9AE}" pid="7" name="MSIP_Label_65c23df0-9a55-4099-90e0-17b72bfeaed2_SiteId">
    <vt:lpwstr>54efe58d-72b7-45af-9a01-30ee5f377a71</vt:lpwstr>
  </property>
  <property fmtid="{D5CDD505-2E9C-101B-9397-08002B2CF9AE}" pid="8" name="MSIP_Label_65c23df0-9a55-4099-90e0-17b72bfeaed2_ActionId">
    <vt:lpwstr>6bbbf1ab-2315-4d95-bf0a-00009865b4fc</vt:lpwstr>
  </property>
  <property fmtid="{D5CDD505-2E9C-101B-9397-08002B2CF9AE}" pid="9" name="MSIP_Label_65c23df0-9a55-4099-90e0-17b72bfeaed2_ContentBits">
    <vt:lpwstr>0</vt:lpwstr>
  </property>
</Properties>
</file>